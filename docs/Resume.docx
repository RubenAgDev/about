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513"/>
        <w:gridCol w:w="7287"/>
      </w:tblGrid>
      <w:tr w:rsidR="00913670" w:rsidRPr="005152F2" w14:paraId="01DF15DB" w14:textId="77777777" w:rsidTr="007074BA">
        <w:tc>
          <w:tcPr>
            <w:tcW w:w="3513" w:type="dxa"/>
          </w:tcPr>
          <w:sdt>
            <w:sdtPr>
              <w:alias w:val="Your Name:"/>
              <w:tag w:val="Your Name:"/>
              <w:id w:val="-1220516334"/>
              <w:placeholder>
                <w:docPart w:val="0B1EBF55FCBA504B85C19AA80855A57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3F30F984" w14:textId="77777777" w:rsidR="002F279F" w:rsidRPr="00276B6E" w:rsidRDefault="002F279F" w:rsidP="00276B6E">
                <w:pPr>
                  <w:pStyle w:val="Heading1"/>
                </w:pPr>
                <w:r w:rsidRPr="00276B6E">
                  <w:t>Ruben aguilar alejandre</w:t>
                </w:r>
              </w:p>
            </w:sdtContent>
          </w:sdt>
          <w:tbl>
            <w:tblPr>
              <w:tblStyle w:val="TableWeb3"/>
              <w:tblW w:w="33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Description w:val="Left side layout table"/>
            </w:tblPr>
            <w:tblGrid>
              <w:gridCol w:w="538"/>
              <w:gridCol w:w="2799"/>
            </w:tblGrid>
            <w:tr w:rsidR="00A20DF2" w:rsidRPr="005152F2" w14:paraId="5817D3BB" w14:textId="77777777" w:rsidTr="00A20D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tcW w:w="478" w:type="dxa"/>
                </w:tcPr>
                <w:p w14:paraId="7D24E1AF" w14:textId="77777777" w:rsidR="002F279F" w:rsidRPr="005674AC" w:rsidRDefault="002F279F" w:rsidP="000B57BC">
                  <w:pPr>
                    <w:pStyle w:val="Heading3"/>
                    <w:outlineLvl w:val="2"/>
                    <w:rPr>
                      <w:noProof/>
                    </w:rPr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FC573E0" wp14:editId="6B67AFD8">
                            <wp:extent cx="178435" cy="178435"/>
                            <wp:effectExtent l="0" t="0" r="24765" b="24765"/>
                            <wp:docPr id="49" name="Group 43" descr="Email icon">
                              <a:hlinkClick xmlns:a="http://schemas.openxmlformats.org/drawingml/2006/main" r:id="rId8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78435" cy="178435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rgbClr val="0070C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rgbClr val="0070C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B4A4A9A" id="Group 43" o:spid="_x0000_s1026" alt="Email icon" href="mailto:ruben.aguilar@live.com" style="width:14.05pt;height:14.05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" o:button="t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ANKYwAAA&#10;ANoAAAAPAAAAZHJzL2Rvd25yZXYueG1sRI/NqsIwFIT3gu8QjuBOUwUvUo2ignAvguDPxt2hObbF&#10;5qQkqVaf3lwQXA4z8w0zX7amEndyvrSsYDRMQBBnVpecKziftoMpCB+QNVaWScGTPCwX3c4cU20f&#10;fKD7MeQiQtinqKAIoU6l9FlBBv3Q1sTRu1pnMETpcqkdPiLcVHKcJD/SYMlxocCaNgVlt2NjFLxM&#10;Q/s1uluzM8xrl092zeVPqX6vXc1ABGrDN/xp/2oFY/i/Em+AXL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ANKYwAAAANoAAAAPAAAAAAAAAAAAAAAAAJcCAABkcnMvZG93bnJl&#10;di54bWxQSwUGAAAAAAQABAD1AAAAhAMAAAAA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0070c0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u4hxQAA&#10;ANoAAAAPAAAAZHJzL2Rvd25yZXYueG1sRI9ba8JAFITfBf/DcgRfQt14QUp0DUFp6UOpeAFfD9lj&#10;EsyeDdmtJv/eLRR8HGbmG2addqYWd2pdZVnBdBKDIM6trrhQcD59vL2DcB5ZY22ZFPTkIN0MB2tM&#10;tH3wge5HX4gAYZeggtL7JpHS5SUZdBPbEAfvaluDPsi2kLrFR4CbWs7ieCkNVhwWSmxoW1J+O/4a&#10;BZ+na0XL7Jum/S66HPa7n/12ESk1HnXZCoSnzr/C/+0vrWAOf1fCDZCb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q7iH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0070c0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739" w:type="dxa"/>
                </w:tcPr>
                <w:p w14:paraId="54E108B4" w14:textId="53D15F29" w:rsidR="002F279F" w:rsidRPr="001A4A91" w:rsidRDefault="00CC05B8" w:rsidP="00BB721F">
                  <w:pPr>
                    <w:jc w:val="left"/>
                    <w:rPr>
                      <w:color w:val="0070C0"/>
                    </w:rPr>
                  </w:pPr>
                  <w:hyperlink r:id="rId9" w:history="1">
                    <w:r w:rsidR="002F279F" w:rsidRPr="001A4A91">
                      <w:rPr>
                        <w:rStyle w:val="Hyperlink"/>
                        <w:color w:val="0070C0"/>
                        <w:u w:val="none"/>
                      </w:rPr>
                      <w:t>ruben.aguilar@live.com</w:t>
                    </w:r>
                  </w:hyperlink>
                </w:p>
              </w:tc>
            </w:tr>
            <w:tr w:rsidR="00A20DF2" w:rsidRPr="005152F2" w14:paraId="1C5C0088" w14:textId="77777777" w:rsidTr="00A20DF2">
              <w:trPr>
                <w:trHeight w:val="376"/>
              </w:trPr>
              <w:tc>
                <w:tcPr>
                  <w:tcW w:w="478" w:type="dxa"/>
                </w:tcPr>
                <w:p w14:paraId="24C9EF4A" w14:textId="30259261" w:rsidR="002F279F" w:rsidRPr="005674AC" w:rsidRDefault="002F279F" w:rsidP="000B57BC">
                  <w:pPr>
                    <w:pStyle w:val="Heading3"/>
                    <w:outlineLvl w:val="2"/>
                    <w:rPr>
                      <w:noProof/>
                    </w:rPr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C6D710D" wp14:editId="702D7611">
                            <wp:extent cx="178435" cy="178435"/>
                            <wp:effectExtent l="0" t="0" r="24765" b="24765"/>
                            <wp:docPr id="80" name="Group 37" descr="Telephone icon">
                              <a:hlinkClick xmlns:a="http://schemas.openxmlformats.org/drawingml/2006/main" r:id="rId10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78435" cy="178435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rgbClr val="0070C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rgbClr val="0070C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E213DC6" id="Group 37" o:spid="_x0000_s1026" alt="Telephone icon" href="tel://415-872-2219/" style="width:14.05pt;height:14.05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" o:button="t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6IPxAAA&#10;ANsAAAAPAAAAZHJzL2Rvd25yZXYueG1sRI9Ba8JAFITvgv9heYIX0U1KkZC6SohYPJSKUfD6yD6T&#10;0OzbkF01/vtuoeBxmJlvmNVmMK24U+8aywriRQSCuLS64UrB+bSbJyCcR9bYWiYFT3KwWY9HK0y1&#10;ffCR7oWvRICwS1FB7X2XSunKmgy6he2Ig3e1vUEfZF9J3eMjwE0r36JoKQ02HBZq7CivqfwpbkbB&#10;5+na0DL7ovi5nV2Oh+33IX+fKTWdDNkHCE+Df4X/23utIInh70v4AXL9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2eiD8QAAADbAAAADwAAAAAAAAAAAAAAAACXAgAAZHJzL2Rv&#10;d25yZXYueG1sUEsFBgAAAAAEAAQA9QAAAIg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0070c0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82JFwwAA&#10;ANsAAAAPAAAAZHJzL2Rvd25yZXYueG1sRI9Pa8JAFMTvBb/D8gpeSt1oQZLoKiIo0psaen5mX/7Y&#10;7NuQXZP023cLBY/DzPyGWW9H04ieOldbVjCfRSCIc6trLhVk18N7DMJ5ZI2NZVLwQw62m8nLGlNt&#10;Bz5Tf/GlCBB2KSqovG9TKV1ekUE3sy1x8ArbGfRBdqXUHQ4Bbhq5iKKlNFhzWKiwpX1F+fflYRTQ&#10;eNAJnj+z6OOtuN1O92NSzL+Umr6OuxUIT6N/hv/bJ60gXsDfl/AD5O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82JFwwAAANsAAAAPAAAAAAAAAAAAAAAAAJcCAABkcnMvZG93&#10;bnJldi54bWxQSwUGAAAAAAQABAD1AAAAhw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0070c0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739" w:type="dxa"/>
                </w:tcPr>
                <w:p w14:paraId="65056E0E" w14:textId="37CC354D" w:rsidR="002F279F" w:rsidRPr="001A4A91" w:rsidRDefault="002F279F" w:rsidP="00BB721F">
                  <w:pPr>
                    <w:jc w:val="left"/>
                    <w:rPr>
                      <w:color w:val="0070C0"/>
                    </w:rPr>
                  </w:pPr>
                  <w:r w:rsidRPr="001A4A91">
                    <w:rPr>
                      <w:color w:val="0070C0"/>
                    </w:rPr>
                    <w:t>415-872-2219</w:t>
                  </w:r>
                </w:p>
              </w:tc>
            </w:tr>
            <w:tr w:rsidR="00A20DF2" w:rsidRPr="005152F2" w14:paraId="361DD46C" w14:textId="77777777" w:rsidTr="00A20DF2">
              <w:tc>
                <w:tcPr>
                  <w:tcW w:w="478" w:type="dxa"/>
                </w:tcPr>
                <w:p w14:paraId="4408409A" w14:textId="1913C7B6" w:rsidR="002F279F" w:rsidRPr="005674AC" w:rsidRDefault="002F279F" w:rsidP="000B57BC">
                  <w:pPr>
                    <w:pStyle w:val="Heading3"/>
                    <w:outlineLvl w:val="2"/>
                    <w:rPr>
                      <w:noProof/>
                    </w:rPr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6E1571A" wp14:editId="7F67199C">
                            <wp:extent cx="178435" cy="178435"/>
                            <wp:effectExtent l="0" t="0" r="24765" b="24765"/>
                            <wp:docPr id="77" name="Group 31" descr="LinkedIn icon">
                              <a:hlinkClick xmlns:a="http://schemas.openxmlformats.org/drawingml/2006/main" r:id="rId11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78435" cy="178435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rgbClr val="0070C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rgbClr val="0070C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734703C" id="Group 31" o:spid="_x0000_s1026" alt="LinkedIn icon" href="https://www.linkedin.com/in/rubenaguilaralejandre/" style="width:14.05pt;height:14.05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" o:button="t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Hu1vgAA&#10;ANsAAAAPAAAAZHJzL2Rvd25yZXYueG1sRE/dCgFBFL5X3mE6yo2YJaFlSEQuRH7K7Wnn2N3snNl2&#10;BuvtzYVy+fX9zxa1KcSLKpdbVtDvRSCIE6tzThVcL5vuBITzyBoLy6TgQw4W82ZjhrG2bz7R6+xT&#10;EULYxagg876MpXRJRgZdz5bEgbvbyqAPsEqlrvAdwk0hB1E0kgZzDg0ZlrTKKHmcn0bB9nLPabTc&#10;U/+z7txOx/XhuBp2lGq36uUUhKfa/8U/904rGIex4Uv4AXL+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84h7tb4AAADbAAAADwAAAAAAAAAAAAAAAACXAgAAZHJzL2Rvd25yZXYu&#10;eG1sUEsFBgAAAAAEAAQA9QAAAII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0070c0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i+SxAAA&#10;ANsAAAAPAAAAZHJzL2Rvd25yZXYueG1sRI/NbsIwEITvlXgHa5G4IHBa1AIBgyiiEkd+76t4cdLG&#10;6zQ2Ibw9roTU42hmvtHMl60tRUO1LxwreB0mIIgzpws2Ck7Hr8EEhA/IGkvHpOBOHpaLzsscU+1u&#10;vKfmEIyIEPYpKshDqFIpfZaTRT90FXH0Lq62GKKsjdQ13iLclvItST6kxYLjQo4VrXPKfg5Xq2B7&#10;768a8/u9ec/652T0ud7tT61RqtdtVzMQgdrwH362t1rBeAp/X+IPkI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UovksQAAADbAAAADwAAAAAAAAAAAAAAAACXAgAAZHJzL2Rv&#10;d25yZXYueG1sUEsFBgAAAAAEAAQA9QAAAIgDAAAAAA=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0070c0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739" w:type="dxa"/>
                </w:tcPr>
                <w:p w14:paraId="582FA019" w14:textId="181B46DA" w:rsidR="005B3BFB" w:rsidRPr="001A4A91" w:rsidRDefault="00CC05B8" w:rsidP="00BB721F">
                  <w:pPr>
                    <w:jc w:val="left"/>
                    <w:rPr>
                      <w:caps/>
                      <w:color w:val="0070C0"/>
                    </w:rPr>
                  </w:pPr>
                  <w:hyperlink r:id="rId12" w:history="1">
                    <w:r w:rsidR="008472CC" w:rsidRPr="001A4A91">
                      <w:rPr>
                        <w:rStyle w:val="Hyperlink"/>
                        <w:color w:val="0070C0"/>
                        <w:u w:val="none"/>
                      </w:rPr>
                      <w:t>https://www.linkedin.com/in/rubenaguilaralejandre/</w:t>
                    </w:r>
                  </w:hyperlink>
                  <w:r w:rsidR="008472CC" w:rsidRPr="001A4A91">
                    <w:rPr>
                      <w:caps/>
                      <w:color w:val="0070C0"/>
                    </w:rPr>
                    <w:t xml:space="preserve"> </w:t>
                  </w:r>
                </w:p>
              </w:tc>
            </w:tr>
            <w:tr w:rsidR="00A20DF2" w:rsidRPr="005152F2" w14:paraId="01B7DDA2" w14:textId="77777777" w:rsidTr="00A20DF2">
              <w:tc>
                <w:tcPr>
                  <w:tcW w:w="478" w:type="dxa"/>
                </w:tcPr>
                <w:p w14:paraId="4BC3BDCF" w14:textId="4CF50203" w:rsidR="005B3BFB" w:rsidRPr="005674AC" w:rsidRDefault="005B3BFB" w:rsidP="000B57BC">
                  <w:pPr>
                    <w:pStyle w:val="Heading3"/>
                    <w:outlineLvl w:val="2"/>
                    <w:rPr>
                      <w:noProof/>
                    </w:rPr>
                  </w:pPr>
                </w:p>
              </w:tc>
              <w:tc>
                <w:tcPr>
                  <w:tcW w:w="2739" w:type="dxa"/>
                </w:tcPr>
                <w:p w14:paraId="2F559813" w14:textId="092C48AE" w:rsidR="005B3BFB" w:rsidRPr="001A4A91" w:rsidRDefault="00CC05B8" w:rsidP="00BB721F">
                  <w:pPr>
                    <w:jc w:val="left"/>
                    <w:rPr>
                      <w:caps/>
                      <w:color w:val="0070C0"/>
                    </w:rPr>
                  </w:pPr>
                  <w:hyperlink r:id="rId13" w:history="1">
                    <w:r w:rsidR="005B3BFB" w:rsidRPr="001A4A91">
                      <w:rPr>
                        <w:rStyle w:val="Hyperlink"/>
                        <w:color w:val="0070C0"/>
                        <w:u w:val="none"/>
                      </w:rPr>
                      <w:t>https://github.com/rubenagdev</w:t>
                    </w:r>
                  </w:hyperlink>
                </w:p>
              </w:tc>
            </w:tr>
            <w:tr w:rsidR="00A20DF2" w:rsidRPr="005152F2" w14:paraId="392A4BCD" w14:textId="77777777" w:rsidTr="00A20DF2">
              <w:tc>
                <w:tcPr>
                  <w:tcW w:w="3257" w:type="dxa"/>
                  <w:gridSpan w:val="2"/>
                </w:tcPr>
                <w:p w14:paraId="1E9BBA05" w14:textId="3A049150" w:rsidR="002F279F" w:rsidRDefault="00CC05B8" w:rsidP="000B57BC">
                  <w:pPr>
                    <w:pStyle w:val="Heading3"/>
                    <w:outlineLvl w:val="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3B18F1F02A91E8418177C84ACBA137C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F279F" w:rsidRPr="000B57BC">
                        <w:t>Objective</w:t>
                      </w:r>
                    </w:sdtContent>
                  </w:sdt>
                </w:p>
                <w:p w14:paraId="573C237D" w14:textId="4A376FA6" w:rsidR="002F279F" w:rsidRDefault="002F279F" w:rsidP="004B783B">
                  <w:r>
                    <w:t>Apply</w:t>
                  </w:r>
                  <w:r w:rsidRPr="00AE2136">
                    <w:t xml:space="preserve"> mathematical, algorithmic, programming and electronic aspects to solve problems related to the area of computing and technology. </w:t>
                  </w:r>
                  <w:r>
                    <w:t>I am a competent and responsible professional with s</w:t>
                  </w:r>
                  <w:r w:rsidRPr="00AE2136">
                    <w:t xml:space="preserve">trong sense of ownership and leadership, constantly learning, growing, </w:t>
                  </w:r>
                  <w:r>
                    <w:t>and improving.</w:t>
                  </w:r>
                </w:p>
              </w:tc>
            </w:tr>
            <w:tr w:rsidR="00A20DF2" w:rsidRPr="005152F2" w14:paraId="50C542BC" w14:textId="77777777" w:rsidTr="00A20DF2">
              <w:tc>
                <w:tcPr>
                  <w:tcW w:w="3257" w:type="dxa"/>
                  <w:gridSpan w:val="2"/>
                </w:tcPr>
                <w:p w14:paraId="006F2FC9" w14:textId="7F4DDE5B" w:rsidR="002F279F" w:rsidRPr="00D81322" w:rsidRDefault="00D81322" w:rsidP="000B57BC">
                  <w:pPr>
                    <w:pStyle w:val="Heading3"/>
                    <w:outlineLvl w:val="2"/>
                    <w:rPr>
                      <w:b w:val="0"/>
                    </w:rPr>
                  </w:pPr>
                  <w:r w:rsidRPr="00D81322">
                    <w:t>FEATURED SKILLS</w:t>
                  </w:r>
                </w:p>
                <w:p w14:paraId="456E1951" w14:textId="77777777" w:rsidR="002F279F" w:rsidRDefault="002F279F" w:rsidP="00463463">
                  <w:r w:rsidRPr="00AE2136">
                    <w:t>Seasoned full stack Software Engineer with strong applications design and principles</w:t>
                  </w:r>
                  <w:r>
                    <w:t>:</w:t>
                  </w:r>
                </w:p>
                <w:p w14:paraId="380CB953" w14:textId="2F41BC06" w:rsidR="002F279F" w:rsidRPr="001F723D" w:rsidRDefault="002F279F" w:rsidP="00C66CC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JavaScript, Node.Js,</w:t>
                  </w:r>
                  <w:r w:rsidRPr="001F723D">
                    <w:t xml:space="preserve"> </w:t>
                  </w:r>
                  <w:r>
                    <w:t xml:space="preserve">NPM and its </w:t>
                  </w:r>
                  <w:r w:rsidRPr="001F723D">
                    <w:t>ecosystem</w:t>
                  </w:r>
                  <w:r w:rsidR="00666548">
                    <w:t>.</w:t>
                  </w:r>
                </w:p>
                <w:p w14:paraId="092AA15F" w14:textId="60F24049" w:rsidR="002F279F" w:rsidRPr="001F723D" w:rsidRDefault="00666548" w:rsidP="00C66CC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React.Js, Flux architecture,</w:t>
                  </w:r>
                  <w:r w:rsidR="002F279F">
                    <w:t xml:space="preserve"> Redux, HTML5/</w:t>
                  </w:r>
                  <w:r w:rsidR="002F279F" w:rsidRPr="001F723D">
                    <w:t>CSS3, with experience on UI design patterns: res</w:t>
                  </w:r>
                  <w:r w:rsidR="002F279F">
                    <w:t>ponsive design, mobile first.</w:t>
                  </w:r>
                </w:p>
                <w:p w14:paraId="47BEF1C7" w14:textId="50111465" w:rsidR="002F279F" w:rsidRPr="001F723D" w:rsidRDefault="002F279F" w:rsidP="004F629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723D">
                    <w:t>Microsoft .NET: ASP.NET Webforms</w:t>
                  </w:r>
                  <w:r w:rsidR="00637B39">
                    <w:t>,</w:t>
                  </w:r>
                  <w:r w:rsidRPr="001F723D">
                    <w:t xml:space="preserve"> MVC,</w:t>
                  </w:r>
                  <w:r w:rsidRPr="001F72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37B39">
                    <w:t>Web API and</w:t>
                  </w:r>
                  <w:r w:rsidRPr="001F723D">
                    <w:t xml:space="preserve"> Web Services, WCF, ADO.NET, </w:t>
                  </w:r>
                  <w:r>
                    <w:t xml:space="preserve">Winforms, </w:t>
                  </w:r>
                  <w:r w:rsidR="00EB05DA">
                    <w:t xml:space="preserve">and </w:t>
                  </w:r>
                  <w:r>
                    <w:t>WPF.</w:t>
                  </w:r>
                </w:p>
                <w:p w14:paraId="67ED7415" w14:textId="46DD9644" w:rsidR="002F279F" w:rsidRPr="001F723D" w:rsidRDefault="00637B39" w:rsidP="00C66CC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D</w:t>
                  </w:r>
                  <w:r w:rsidR="002F279F" w:rsidRPr="001F723D">
                    <w:t xml:space="preserve">atabases: </w:t>
                  </w:r>
                  <w:r>
                    <w:t>M</w:t>
                  </w:r>
                  <w:r w:rsidR="002F279F" w:rsidRPr="001F723D">
                    <w:t>icrosoft SQL Server, MySQL, MongoDB, Microsoft Access</w:t>
                  </w:r>
                  <w:r w:rsidR="002F279F">
                    <w:t>.</w:t>
                  </w:r>
                </w:p>
                <w:p w14:paraId="73CC1558" w14:textId="50A05C93" w:rsidR="002F279F" w:rsidRPr="001F723D" w:rsidRDefault="002F279F" w:rsidP="00C66CC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723D">
                    <w:t xml:space="preserve">Familiar with </w:t>
                  </w:r>
                  <w:r w:rsidR="00666548">
                    <w:t>Software</w:t>
                  </w:r>
                  <w:r w:rsidRPr="001F723D">
                    <w:t xml:space="preserve"> Design Patterns and </w:t>
                  </w:r>
                  <w:r>
                    <w:t>SOLID principles.</w:t>
                  </w:r>
                </w:p>
                <w:p w14:paraId="30613989" w14:textId="308344FB" w:rsidR="0061582E" w:rsidRPr="0061582E" w:rsidRDefault="002F279F" w:rsidP="00C66CC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723D">
                    <w:t>Familiar with architecture styles</w:t>
                  </w:r>
                  <w:r w:rsidR="00DB5321">
                    <w:t xml:space="preserve">: N-tier applications, SOA/ESB, Microservices, </w:t>
                  </w:r>
                  <w:r w:rsidR="00EB05DA">
                    <w:t xml:space="preserve">using a wide range of technologies: </w:t>
                  </w:r>
                  <w:r w:rsidR="0061582E">
                    <w:t xml:space="preserve">WSDL and SOAP web services, </w:t>
                  </w:r>
                  <w:r w:rsidR="0061582E" w:rsidRPr="0061582E">
                    <w:t>message queuing</w:t>
                  </w:r>
                  <w:r w:rsidR="0061582E">
                    <w:t>, RESTful HTTP.</w:t>
                  </w:r>
                </w:p>
                <w:p w14:paraId="190FD570" w14:textId="1CE8F81D" w:rsidR="002F279F" w:rsidRPr="001F723D" w:rsidRDefault="002F279F" w:rsidP="00C66CC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723D">
                    <w:t>Cloud computing in Amazon Web Services</w:t>
                  </w:r>
                  <w:r>
                    <w:t xml:space="preserve"> (AWS).</w:t>
                  </w:r>
                </w:p>
                <w:p w14:paraId="6267C4C6" w14:textId="7E71E1EC" w:rsidR="002F279F" w:rsidRPr="00DB5321" w:rsidRDefault="002F279F" w:rsidP="00C66CC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723D">
                    <w:t>Experience with containers (Docker).</w:t>
                  </w:r>
                </w:p>
                <w:p w14:paraId="4488D7A2" w14:textId="11EE4FA3" w:rsidR="00DB5321" w:rsidRPr="001F723D" w:rsidRDefault="00DB5321" w:rsidP="00DB53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Familiar with agile development practices and continuous deployment process.</w:t>
                  </w:r>
                </w:p>
              </w:tc>
            </w:tr>
          </w:tbl>
          <w:p w14:paraId="3A9E0648" w14:textId="77777777" w:rsidR="002F279F" w:rsidRPr="005152F2" w:rsidRDefault="002F279F" w:rsidP="003856C9"/>
        </w:tc>
        <w:tc>
          <w:tcPr>
            <w:tcW w:w="7287" w:type="dxa"/>
          </w:tcPr>
          <w:tbl>
            <w:tblPr>
              <w:tblpPr w:leftFromText="180" w:rightFromText="180" w:vertAnchor="page" w:horzAnchor="page" w:tblpX="1" w:tblpY="1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7287"/>
            </w:tblGrid>
            <w:tr w:rsidR="002F279F" w14:paraId="5DA3FF98" w14:textId="77777777" w:rsidTr="00D8775B">
              <w:trPr>
                <w:trHeight w:val="189"/>
              </w:trPr>
              <w:tc>
                <w:tcPr>
                  <w:tcW w:w="748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DA76A64" w14:textId="209F6945" w:rsidR="002F279F" w:rsidRPr="002C499B" w:rsidRDefault="000A63AD" w:rsidP="00820510">
                  <w:pPr>
                    <w:pStyle w:val="Heading2"/>
                  </w:pPr>
                  <w:r w:rsidRPr="002C499B">
                    <w:t xml:space="preserve">WORK </w:t>
                  </w:r>
                  <w:r w:rsidR="00503015" w:rsidRPr="002C499B">
                    <w:t>EXPERIENCE</w:t>
                  </w:r>
                </w:p>
                <w:tbl>
                  <w:tblPr>
                    <w:tblStyle w:val="TableGrid"/>
                    <w:tblW w:w="72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7"/>
                    <w:gridCol w:w="6546"/>
                  </w:tblGrid>
                  <w:tr w:rsidR="00372EF4" w14:paraId="0AC57C89" w14:textId="77777777" w:rsidTr="0044409C">
                    <w:trPr>
                      <w:trHeight w:val="73"/>
                    </w:trPr>
                    <w:tc>
                      <w:tcPr>
                        <w:tcW w:w="7243" w:type="dxa"/>
                        <w:gridSpan w:val="2"/>
                      </w:tcPr>
                      <w:p w14:paraId="3AA944E9" w14:textId="000E83D1" w:rsidR="002F279F" w:rsidRPr="0074416C" w:rsidRDefault="00C82D4D" w:rsidP="0079728E">
                        <w:pPr>
                          <w:pStyle w:val="Heading4"/>
                          <w:outlineLvl w:val="3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47E3A984" wp14:editId="227B0E2A">
                                  <wp:simplePos x="0" y="0"/>
                                  <wp:positionH relativeFrom="column">
                                    <wp:posOffset>792057</wp:posOffset>
                                  </wp:positionH>
                                  <wp:positionV relativeFrom="paragraph">
                                    <wp:posOffset>36830</wp:posOffset>
                                  </wp:positionV>
                                  <wp:extent cx="2917402" cy="2540"/>
                                  <wp:effectExtent l="0" t="0" r="29210" b="48260"/>
                                  <wp:wrapNone/>
                                  <wp:docPr id="7" name="Straight Connector 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917402" cy="25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rgbClr val="0070C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line w14:anchorId="0872F3F5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35pt,2.9pt" to="292.0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" strokecolor="#0070c0" strokeweight="1.2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2F279F" w:rsidRPr="0074416C">
                          <w:t>SENIOR SOFTWARE ENGINEER</w:t>
                        </w:r>
                        <w:r w:rsidR="00F44CD6" w:rsidRPr="0074416C">
                          <w:t xml:space="preserve"> - </w:t>
                        </w:r>
                        <w:r w:rsidR="002F279F" w:rsidRPr="0074416C">
                          <w:t xml:space="preserve">Audible </w:t>
                        </w:r>
                        <w:r w:rsidR="002F279F" w:rsidRPr="0079728E">
                          <w:t>Magic</w:t>
                        </w:r>
                        <w:r w:rsidR="002F279F" w:rsidRPr="0074416C">
                          <w:t xml:space="preserve"> Corporation</w:t>
                        </w:r>
                      </w:p>
                    </w:tc>
                  </w:tr>
                  <w:tr w:rsidR="00EE5DB1" w14:paraId="687E270B" w14:textId="77777777" w:rsidTr="00EE5DB1">
                    <w:trPr>
                      <w:trHeight w:val="1458"/>
                    </w:trPr>
                    <w:tc>
                      <w:tcPr>
                        <w:tcW w:w="697" w:type="dxa"/>
                      </w:tcPr>
                      <w:p w14:paraId="554737BC" w14:textId="7984F4A4" w:rsidR="002F279F" w:rsidRPr="00400BF2" w:rsidRDefault="00A327DB" w:rsidP="00400BF2">
                        <w:pPr>
                          <w:pStyle w:val="DatesExp"/>
                        </w:pPr>
                        <w:r w:rsidRPr="00400BF2">
                          <w:t>2016</w:t>
                        </w:r>
                      </w:p>
                      <w:p w14:paraId="28320855" w14:textId="29DB915A" w:rsidR="002F279F" w:rsidRPr="00400BF2" w:rsidRDefault="00A327DB" w:rsidP="00400BF2">
                        <w:pPr>
                          <w:pStyle w:val="DatesExp"/>
                        </w:pPr>
                        <w:r w:rsidRPr="00400BF2">
                          <w:t>Nov</w:t>
                        </w:r>
                      </w:p>
                      <w:p w14:paraId="3272FDDC" w14:textId="2EDFEEC0" w:rsidR="002F279F" w:rsidRDefault="002F279F" w:rsidP="0079728E">
                        <w:pPr>
                          <w:pStyle w:val="Heading4"/>
                          <w:outlineLvl w:val="3"/>
                        </w:pPr>
                      </w:p>
                    </w:tc>
                    <w:tc>
                      <w:tcPr>
                        <w:tcW w:w="6546" w:type="dxa"/>
                      </w:tcPr>
                      <w:p w14:paraId="75F8918D" w14:textId="043BC7E2" w:rsidR="002F279F" w:rsidRDefault="002F279F" w:rsidP="007A5E22">
                        <w:pPr>
                          <w:pStyle w:val="ListParagraph"/>
                        </w:pPr>
                        <w:r>
                          <w:t>Agile development/SCRUM methodology in a multi-cultural team.</w:t>
                        </w:r>
                        <w:r w:rsidRPr="005A58E1">
                          <w:rPr>
                            <w:rFonts w:ascii="Helvetica" w:eastAsia="Helvetica" w:hAnsi="Helvetica" w:cs="Helvetica"/>
                          </w:rPr>
                          <w:t> </w:t>
                        </w:r>
                      </w:p>
                      <w:p w14:paraId="4A9E09AA" w14:textId="6A7F2F16" w:rsidR="002F279F" w:rsidRDefault="002F279F" w:rsidP="007A5E22">
                        <w:pPr>
                          <w:pStyle w:val="ListParagraph"/>
                        </w:pPr>
                        <w:r>
                          <w:t>Lead, design, and bui</w:t>
                        </w:r>
                        <w:r w:rsidR="007736FD">
                          <w:t>ld Node.Js microservices in AWS: API Gateway, Lambda, ELB, ECS/ECR, EC2, CloudWatch.</w:t>
                        </w:r>
                      </w:p>
                      <w:p w14:paraId="2E0156B0" w14:textId="25A8EA34" w:rsidR="002F279F" w:rsidRDefault="002F279F" w:rsidP="007A5E22">
                        <w:pPr>
                          <w:pStyle w:val="ListParagraph"/>
                        </w:pPr>
                        <w:r>
                          <w:t>Design and development React</w:t>
                        </w:r>
                        <w:r w:rsidR="00640AF2">
                          <w:t>.</w:t>
                        </w:r>
                        <w:r>
                          <w:t>JS Web applications.</w:t>
                        </w:r>
                        <w:r w:rsidRPr="005A58E1">
                          <w:rPr>
                            <w:rFonts w:ascii="Helvetica" w:eastAsia="Helvetica" w:hAnsi="Helvetica" w:cs="Helvetica"/>
                          </w:rPr>
                          <w:t> </w:t>
                        </w:r>
                      </w:p>
                      <w:p w14:paraId="5FA24580" w14:textId="50368051" w:rsidR="002F279F" w:rsidRDefault="002F279F" w:rsidP="007A5E22">
                        <w:pPr>
                          <w:pStyle w:val="ListParagraph"/>
                        </w:pPr>
                        <w:r>
                          <w:t>Accurately documentation and presentation of system designs.</w:t>
                        </w:r>
                        <w:r w:rsidRPr="005A58E1">
                          <w:rPr>
                            <w:rFonts w:ascii="Helvetica" w:eastAsia="Helvetica" w:hAnsi="Helvetica" w:cs="Helvetica"/>
                          </w:rPr>
                          <w:t> </w:t>
                        </w:r>
                      </w:p>
                      <w:p w14:paraId="5C98AEFE" w14:textId="63FB8361" w:rsidR="002F279F" w:rsidRPr="005A58E1" w:rsidRDefault="002F279F" w:rsidP="007A5E22">
                        <w:pPr>
                          <w:pStyle w:val="ListParagraph"/>
                        </w:pPr>
                        <w:r>
                          <w:t>Mentoring younger developers in the team and walking them to the best development practices.</w:t>
                        </w:r>
                      </w:p>
                    </w:tc>
                  </w:tr>
                  <w:tr w:rsidR="0074416C" w14:paraId="0E26909D" w14:textId="77777777" w:rsidTr="00CC57FA">
                    <w:tc>
                      <w:tcPr>
                        <w:tcW w:w="7243" w:type="dxa"/>
                        <w:gridSpan w:val="2"/>
                      </w:tcPr>
                      <w:p w14:paraId="147CADDC" w14:textId="365E16AD" w:rsidR="0074416C" w:rsidRDefault="0074416C" w:rsidP="0079728E">
                        <w:pPr>
                          <w:pStyle w:val="Heading4"/>
                          <w:outlineLvl w:val="3"/>
                        </w:pPr>
                        <w:r>
                          <w:t>SOFTWARE ENGINEER - ESURANCE INSURANCE SERVICES, INC</w:t>
                        </w:r>
                      </w:p>
                    </w:tc>
                  </w:tr>
                  <w:tr w:rsidR="00EE5DB1" w14:paraId="65B43228" w14:textId="77777777" w:rsidTr="00EE5DB1">
                    <w:tc>
                      <w:tcPr>
                        <w:tcW w:w="697" w:type="dxa"/>
                      </w:tcPr>
                      <w:p w14:paraId="079A73D8" w14:textId="01D47CDC" w:rsidR="002F279F" w:rsidRPr="00345C4E" w:rsidRDefault="00A327DB" w:rsidP="00400BF2">
                        <w:pPr>
                          <w:pStyle w:val="DatesExp"/>
                        </w:pPr>
                        <w:r w:rsidRPr="00345C4E">
                          <w:t>2016</w:t>
                        </w:r>
                      </w:p>
                      <w:p w14:paraId="77126849" w14:textId="49A8D25E" w:rsidR="00B57CCE" w:rsidRPr="00345C4E" w:rsidRDefault="00400BF2" w:rsidP="00400BF2">
                        <w:pPr>
                          <w:pStyle w:val="DatesExp"/>
                        </w:pPr>
                        <w:r>
                          <w:t>N</w:t>
                        </w:r>
                        <w:r w:rsidR="00A327DB" w:rsidRPr="00345C4E">
                          <w:t>ov</w:t>
                        </w:r>
                      </w:p>
                      <w:p w14:paraId="46E71D7D" w14:textId="14C3381E" w:rsidR="002F279F" w:rsidRPr="00345C4E" w:rsidRDefault="00A327DB" w:rsidP="00400BF2">
                        <w:pPr>
                          <w:pStyle w:val="DatesExp"/>
                        </w:pPr>
                        <w:r w:rsidRPr="00345C4E">
                          <w:t>2015</w:t>
                        </w:r>
                      </w:p>
                      <w:p w14:paraId="0A9AF293" w14:textId="1B935EFF" w:rsidR="002F279F" w:rsidRDefault="00400BF2" w:rsidP="00400BF2">
                        <w:pPr>
                          <w:pStyle w:val="DatesExp"/>
                          <w:rPr>
                            <w:color w:val="7F7F7F" w:themeColor="text1" w:themeTint="80"/>
                          </w:rPr>
                        </w:pPr>
                        <w:r>
                          <w:t>M</w:t>
                        </w:r>
                        <w:r w:rsidR="00A327DB" w:rsidRPr="00345C4E">
                          <w:t>ay</w:t>
                        </w:r>
                      </w:p>
                    </w:tc>
                    <w:tc>
                      <w:tcPr>
                        <w:tcW w:w="6546" w:type="dxa"/>
                      </w:tcPr>
                      <w:p w14:paraId="6F522022" w14:textId="377C6A65" w:rsidR="009913D2" w:rsidRDefault="009913D2" w:rsidP="009913D2">
                        <w:pPr>
                          <w:pStyle w:val="ListParagraph"/>
                          <w:numPr>
                            <w:ilvl w:val="0"/>
                            <w:numId w:val="0"/>
                          </w:numPr>
                          <w:ind w:left="216"/>
                        </w:pPr>
                        <w:r>
                          <w:t xml:space="preserve">I worked with </w:t>
                        </w:r>
                        <w:r w:rsidR="007736FD">
                          <w:t>several</w:t>
                        </w:r>
                        <w:r>
                          <w:t xml:space="preserve"> ap</w:t>
                        </w:r>
                        <w:r w:rsidR="007736FD">
                          <w:t>plications related to marketing</w:t>
                        </w:r>
                        <w:r>
                          <w:t xml:space="preserve">: Quoting, Content management, A/B/N testing, Products rating, Experiment tools, </w:t>
                        </w:r>
                        <w:r w:rsidR="007736FD">
                          <w:t>Session t</w:t>
                        </w:r>
                        <w:r>
                          <w:t xml:space="preserve">racking and Email </w:t>
                        </w:r>
                        <w:r w:rsidRPr="00C66CC7">
                          <w:t>campaigns</w:t>
                        </w:r>
                        <w:r>
                          <w:t>. Some of the applications attended thousands of customers every day. I also had the opportunity of p</w:t>
                        </w:r>
                        <w:r w:rsidR="007736FD">
                          <w:t xml:space="preserve">articipating on major releases </w:t>
                        </w:r>
                        <w:r>
                          <w:t xml:space="preserve">like launching new </w:t>
                        </w:r>
                        <w:r w:rsidR="007736FD">
                          <w:t>p</w:t>
                        </w:r>
                        <w:r>
                          <w:t>roducts. My activities were:</w:t>
                        </w:r>
                      </w:p>
                      <w:p w14:paraId="0B295CE1" w14:textId="1B7370A5" w:rsidR="002F279F" w:rsidRDefault="00F81893" w:rsidP="00C66CC7">
                        <w:pPr>
                          <w:pStyle w:val="ListParagraph"/>
                        </w:pPr>
                        <w:r>
                          <w:t>Analysis and translation of</w:t>
                        </w:r>
                        <w:r w:rsidR="007D6DA7">
                          <w:t xml:space="preserve"> business requirements </w:t>
                        </w:r>
                        <w:r w:rsidR="009913D2">
                          <w:t>into technical specifications -</w:t>
                        </w:r>
                        <w:r w:rsidR="007D6DA7">
                          <w:t xml:space="preserve"> a</w:t>
                        </w:r>
                        <w:r w:rsidR="002F279F">
                          <w:t xml:space="preserve">gile development </w:t>
                        </w:r>
                        <w:r>
                          <w:t>in</w:t>
                        </w:r>
                        <w:r w:rsidR="007D6DA7">
                          <w:t xml:space="preserve"> </w:t>
                        </w:r>
                        <w:r w:rsidR="002F279F">
                          <w:t>a multi-cultural team.</w:t>
                        </w:r>
                        <w:r w:rsidR="002F279F" w:rsidRPr="005A58E1">
                          <w:rPr>
                            <w:rFonts w:ascii="Helvetica" w:eastAsia="Helvetica" w:hAnsi="Helvetica" w:cs="Helvetica"/>
                          </w:rPr>
                          <w:t> </w:t>
                        </w:r>
                      </w:p>
                      <w:p w14:paraId="68C7B37B" w14:textId="3A532B76" w:rsidR="002F279F" w:rsidRDefault="002F279F" w:rsidP="00C66CC7">
                        <w:pPr>
                          <w:pStyle w:val="ListParagraph"/>
                        </w:pPr>
                        <w:r>
                          <w:t>Design and development multi-tier distributed ASP.NET Web applications</w:t>
                        </w:r>
                        <w:r w:rsidR="007D6DA7">
                          <w:t xml:space="preserve"> and WCF services in a Windows/Internet environment.</w:t>
                        </w:r>
                      </w:p>
                      <w:p w14:paraId="782DA529" w14:textId="6B8EF327" w:rsidR="002F279F" w:rsidRDefault="002F279F" w:rsidP="00C66CC7">
                        <w:pPr>
                          <w:pStyle w:val="ListParagraph"/>
                        </w:pPr>
                        <w:r>
                          <w:t>Design and development Node</w:t>
                        </w:r>
                        <w:r w:rsidR="007D6DA7">
                          <w:t>.</w:t>
                        </w:r>
                        <w:r>
                          <w:t>JS + React</w:t>
                        </w:r>
                        <w:r w:rsidR="007D6DA7">
                          <w:t>.</w:t>
                        </w:r>
                        <w:r>
                          <w:t>JS Web applications in a</w:t>
                        </w:r>
                        <w:r w:rsidR="004C1435">
                          <w:t>n on-premise</w:t>
                        </w:r>
                        <w:r>
                          <w:t xml:space="preserve"> </w:t>
                        </w:r>
                        <w:r w:rsidR="004C1435">
                          <w:t>c</w:t>
                        </w:r>
                        <w:r>
                          <w:t>loud computing environment:</w:t>
                        </w:r>
                        <w:r w:rsidR="007D6DA7">
                          <w:t xml:space="preserve"> </w:t>
                        </w:r>
                        <w:r>
                          <w:t>Consul, Pivotal Cloud Foundry, NPM, Artifactory.</w:t>
                        </w:r>
                        <w:r w:rsidRPr="005A58E1">
                          <w:rPr>
                            <w:rFonts w:ascii="Helvetica" w:eastAsia="Helvetica" w:hAnsi="Helvetica" w:cs="Helvetica"/>
                          </w:rPr>
                          <w:t> </w:t>
                        </w:r>
                      </w:p>
                      <w:p w14:paraId="075EC0C5" w14:textId="3EDAE51A" w:rsidR="002F279F" w:rsidRDefault="002F279F" w:rsidP="00C66CC7">
                        <w:pPr>
                          <w:pStyle w:val="ListParagraph"/>
                        </w:pPr>
                        <w:r>
                          <w:t xml:space="preserve">Accurately documentation and presentation of system designs coordinating </w:t>
                        </w:r>
                        <w:r w:rsidR="007D6DA7">
                          <w:t>w</w:t>
                        </w:r>
                        <w:r>
                          <w:t>ith other IT groups to deliver projects.</w:t>
                        </w:r>
                        <w:r w:rsidRPr="005A58E1">
                          <w:rPr>
                            <w:rFonts w:ascii="Helvetica" w:eastAsia="Helvetica" w:hAnsi="Helvetica" w:cs="Helvetica"/>
                          </w:rPr>
                          <w:t> </w:t>
                        </w:r>
                      </w:p>
                      <w:p w14:paraId="7558AB65" w14:textId="2FCA1107" w:rsidR="002F279F" w:rsidRPr="005A58E1" w:rsidRDefault="007D6DA7" w:rsidP="00C66CC7">
                        <w:pPr>
                          <w:pStyle w:val="ListParagraph"/>
                        </w:pPr>
                        <w:r>
                          <w:t xml:space="preserve">Test and </w:t>
                        </w:r>
                        <w:r w:rsidR="002F279F">
                          <w:t>debug applications</w:t>
                        </w:r>
                        <w:r>
                          <w:t xml:space="preserve"> to</w:t>
                        </w:r>
                        <w:r w:rsidR="002F279F">
                          <w:t xml:space="preserve"> identify</w:t>
                        </w:r>
                        <w:r>
                          <w:t>,</w:t>
                        </w:r>
                        <w:r w:rsidR="002F279F">
                          <w:t xml:space="preserve"> track</w:t>
                        </w:r>
                        <w:r>
                          <w:t>,</w:t>
                        </w:r>
                        <w:r w:rsidR="002F279F">
                          <w:t xml:space="preserve"> and resolve defects.</w:t>
                        </w:r>
                      </w:p>
                    </w:tc>
                  </w:tr>
                  <w:tr w:rsidR="0074416C" w14:paraId="64BA0AA3" w14:textId="77777777" w:rsidTr="00CC57FA">
                    <w:tc>
                      <w:tcPr>
                        <w:tcW w:w="7243" w:type="dxa"/>
                        <w:gridSpan w:val="2"/>
                      </w:tcPr>
                      <w:p w14:paraId="66D717D4" w14:textId="2AB75FAB" w:rsidR="0074416C" w:rsidRDefault="0074416C" w:rsidP="0079728E">
                        <w:pPr>
                          <w:pStyle w:val="Heading4"/>
                          <w:outlineLvl w:val="3"/>
                        </w:pPr>
                        <w:r>
                          <w:t>SOFTWARE ENGINEER - HILDEBRANDO SA DE CV</w:t>
                        </w:r>
                        <w:r w:rsidR="002C078A">
                          <w:t xml:space="preserve"> </w:t>
                        </w:r>
                        <w:r>
                          <w:t>/</w:t>
                        </w:r>
                        <w:r w:rsidR="002C078A">
                          <w:t xml:space="preserve"> </w:t>
                        </w:r>
                        <w:r>
                          <w:t>HCL TECHNOLOGIES MEXICO SRL DE CV</w:t>
                        </w:r>
                      </w:p>
                    </w:tc>
                  </w:tr>
                  <w:tr w:rsidR="00EE5DB1" w14:paraId="3F532A56" w14:textId="77777777" w:rsidTr="00EE5DB1">
                    <w:tc>
                      <w:tcPr>
                        <w:tcW w:w="697" w:type="dxa"/>
                      </w:tcPr>
                      <w:p w14:paraId="57B1A209" w14:textId="1119FA08" w:rsidR="002F279F" w:rsidRPr="00345C4E" w:rsidRDefault="00A327DB" w:rsidP="00400BF2">
                        <w:pPr>
                          <w:pStyle w:val="DatesExp"/>
                        </w:pPr>
                        <w:r w:rsidRPr="00345C4E">
                          <w:t>2015</w:t>
                        </w:r>
                      </w:p>
                      <w:p w14:paraId="681FD9DE" w14:textId="229A60DC" w:rsidR="002F279F" w:rsidRPr="00345C4E" w:rsidRDefault="00400BF2" w:rsidP="00400BF2">
                        <w:pPr>
                          <w:pStyle w:val="DatesExp"/>
                        </w:pPr>
                        <w:r>
                          <w:t>M</w:t>
                        </w:r>
                        <w:r w:rsidR="00A327DB" w:rsidRPr="00345C4E">
                          <w:t>ar</w:t>
                        </w:r>
                      </w:p>
                      <w:p w14:paraId="0F8B733C" w14:textId="475F3357" w:rsidR="002F279F" w:rsidRPr="00345C4E" w:rsidRDefault="00A327DB" w:rsidP="00400BF2">
                        <w:pPr>
                          <w:pStyle w:val="DatesExp"/>
                        </w:pPr>
                        <w:r w:rsidRPr="00345C4E">
                          <w:t>2013</w:t>
                        </w:r>
                      </w:p>
                      <w:p w14:paraId="73D08143" w14:textId="0B8E5BA7" w:rsidR="002F279F" w:rsidRPr="00345C4E" w:rsidRDefault="00400BF2" w:rsidP="00400BF2">
                        <w:pPr>
                          <w:pStyle w:val="DatesExp"/>
                        </w:pPr>
                        <w:r>
                          <w:t>S</w:t>
                        </w:r>
                        <w:r w:rsidR="00A327DB" w:rsidRPr="00345C4E">
                          <w:t>ep</w:t>
                        </w:r>
                      </w:p>
                      <w:p w14:paraId="018491D1" w14:textId="19493412" w:rsidR="002F279F" w:rsidRPr="00345C4E" w:rsidRDefault="00A327DB" w:rsidP="00400BF2">
                        <w:pPr>
                          <w:pStyle w:val="DatesExp"/>
                        </w:pPr>
                        <w:r w:rsidRPr="00345C4E">
                          <w:t>2012</w:t>
                        </w:r>
                      </w:p>
                      <w:p w14:paraId="66362789" w14:textId="24CA05EC" w:rsidR="002F279F" w:rsidRDefault="00400BF2" w:rsidP="00400BF2">
                        <w:pPr>
                          <w:pStyle w:val="DatesExp"/>
                          <w:rPr>
                            <w:color w:val="7F7F7F" w:themeColor="text1" w:themeTint="80"/>
                          </w:rPr>
                        </w:pPr>
                        <w:r>
                          <w:t>A</w:t>
                        </w:r>
                        <w:r w:rsidR="00A327DB" w:rsidRPr="00345C4E">
                          <w:t>ug</w:t>
                        </w:r>
                      </w:p>
                    </w:tc>
                    <w:tc>
                      <w:tcPr>
                        <w:tcW w:w="6546" w:type="dxa"/>
                      </w:tcPr>
                      <w:p w14:paraId="44B2EBA4" w14:textId="77777777" w:rsidR="002F279F" w:rsidRDefault="002F279F" w:rsidP="00377299">
                        <w:pPr>
                          <w:pStyle w:val="ListParagraph"/>
                        </w:pPr>
                        <w:r>
                          <w:t xml:space="preserve">Analysis and translation of business requirements into technical specifications in a Water Fall development methodology. </w:t>
                        </w:r>
                      </w:p>
                      <w:p w14:paraId="38FDBB06" w14:textId="4381352D" w:rsidR="002F279F" w:rsidRDefault="002F279F" w:rsidP="00377299">
                        <w:pPr>
                          <w:pStyle w:val="ListParagraph"/>
                        </w:pPr>
                        <w:r>
                          <w:t>Design and development multi-tier distributed ASP.NET Web applications and WCF services in a</w:t>
                        </w:r>
                        <w:r w:rsidR="007D6DA7">
                          <w:t xml:space="preserve"> Windows/ Internet environment.</w:t>
                        </w:r>
                      </w:p>
                      <w:p w14:paraId="69CE5B9E" w14:textId="3F4C05A0" w:rsidR="002F279F" w:rsidRDefault="002F279F" w:rsidP="00377299">
                        <w:pPr>
                          <w:pStyle w:val="ListParagraph"/>
                        </w:pPr>
                        <w:r>
                          <w:t>Test and debug applications and identify</w:t>
                        </w:r>
                        <w:r w:rsidR="00A948AC">
                          <w:t xml:space="preserve">, track, </w:t>
                        </w:r>
                        <w:r>
                          <w:t>and resolve defects.</w:t>
                        </w:r>
                      </w:p>
                      <w:p w14:paraId="46978EEE" w14:textId="2C9D9F01" w:rsidR="00BB0C27" w:rsidRPr="008C41EB" w:rsidRDefault="00BB0C27" w:rsidP="00377299">
                        <w:pPr>
                          <w:pStyle w:val="ListParagraph"/>
                        </w:pPr>
                        <w:r>
                          <w:t>Documentation of system designs.</w:t>
                        </w:r>
                      </w:p>
                    </w:tc>
                  </w:tr>
                  <w:tr w:rsidR="0074416C" w14:paraId="7859A3CA" w14:textId="77777777" w:rsidTr="00CC57FA">
                    <w:tc>
                      <w:tcPr>
                        <w:tcW w:w="7243" w:type="dxa"/>
                        <w:gridSpan w:val="2"/>
                      </w:tcPr>
                      <w:p w14:paraId="2D4CDA26" w14:textId="41DE8AAF" w:rsidR="0074416C" w:rsidRDefault="00515680" w:rsidP="00E40DF8">
                        <w:pPr>
                          <w:pStyle w:val="Heading4"/>
                          <w:outlineLvl w:val="3"/>
                        </w:pPr>
                        <w:r>
                          <w:t xml:space="preserve">SOFTWARE DEVELOPER - ZAC SC / </w:t>
                        </w:r>
                        <w:r w:rsidR="0074416C">
                          <w:t xml:space="preserve">KRESTON </w:t>
                        </w:r>
                        <w:r w:rsidR="00E40DF8">
                          <w:t>ZAC</w:t>
                        </w:r>
                      </w:p>
                    </w:tc>
                  </w:tr>
                  <w:tr w:rsidR="00EE5DB1" w14:paraId="322D0C11" w14:textId="77777777" w:rsidTr="00EE5DB1">
                    <w:tc>
                      <w:tcPr>
                        <w:tcW w:w="697" w:type="dxa"/>
                      </w:tcPr>
                      <w:p w14:paraId="48B65EFF" w14:textId="78FCA679" w:rsidR="002F279F" w:rsidRDefault="002F279F" w:rsidP="00400BF2">
                        <w:pPr>
                          <w:pStyle w:val="DatesExp"/>
                        </w:pPr>
                        <w:r>
                          <w:t>2012</w:t>
                        </w:r>
                      </w:p>
                      <w:p w14:paraId="6E2E91A7" w14:textId="64A75D86" w:rsidR="002F279F" w:rsidRDefault="00400BF2" w:rsidP="00400BF2">
                        <w:pPr>
                          <w:pStyle w:val="DatesExp"/>
                        </w:pPr>
                        <w:r>
                          <w:t>Jul</w:t>
                        </w:r>
                      </w:p>
                      <w:p w14:paraId="2DE9F612" w14:textId="77777777" w:rsidR="002F279F" w:rsidRDefault="002F279F" w:rsidP="00400BF2">
                        <w:pPr>
                          <w:pStyle w:val="DatesExp"/>
                        </w:pPr>
                        <w:r>
                          <w:t>2010</w:t>
                        </w:r>
                      </w:p>
                      <w:p w14:paraId="4856BE0C" w14:textId="37F43250" w:rsidR="002F279F" w:rsidRDefault="002F279F" w:rsidP="00400BF2">
                        <w:pPr>
                          <w:pStyle w:val="DatesExp"/>
                        </w:pPr>
                        <w:r>
                          <w:t>J</w:t>
                        </w:r>
                        <w:r w:rsidR="00400BF2">
                          <w:t>an</w:t>
                        </w:r>
                      </w:p>
                    </w:tc>
                    <w:tc>
                      <w:tcPr>
                        <w:tcW w:w="6546" w:type="dxa"/>
                      </w:tcPr>
                      <w:p w14:paraId="7123F106" w14:textId="60B6C68E" w:rsidR="002F279F" w:rsidRPr="005A58E1" w:rsidRDefault="002F279F" w:rsidP="00603765">
                        <w:pPr>
                          <w:pStyle w:val="ListParagraph"/>
                          <w:rPr>
                            <w:rFonts w:ascii="Helvetica" w:eastAsia="Helvetica" w:hAnsi="Helvetica" w:cs="Helvetica"/>
                          </w:rPr>
                        </w:pPr>
                        <w:r>
                          <w:t xml:space="preserve">Development of ASP.NET Web </w:t>
                        </w:r>
                        <w:r w:rsidR="002D1C6E">
                          <w:t>portals</w:t>
                        </w:r>
                        <w:r w:rsidR="001D78D9">
                          <w:t>.</w:t>
                        </w:r>
                      </w:p>
                      <w:p w14:paraId="1F9EE7B9" w14:textId="026F723C" w:rsidR="002F279F" w:rsidRDefault="002F279F" w:rsidP="00603765">
                        <w:pPr>
                          <w:pStyle w:val="ListParagraph"/>
                        </w:pPr>
                        <w:r>
                          <w:t xml:space="preserve">Development </w:t>
                        </w:r>
                        <w:r w:rsidR="00386C3F">
                          <w:t xml:space="preserve">of an </w:t>
                        </w:r>
                        <w:r w:rsidR="003169FC">
                          <w:t>E</w:t>
                        </w:r>
                        <w:r>
                          <w:t xml:space="preserve">lectronic </w:t>
                        </w:r>
                        <w:r w:rsidR="003169FC">
                          <w:t>I</w:t>
                        </w:r>
                        <w:r w:rsidR="009447A2">
                          <w:t>nvoice solution</w:t>
                        </w:r>
                        <w:r w:rsidR="003169FC">
                          <w:t>: WCF services, desktop application with WPF and Microsoft SQL Server 2008 database.</w:t>
                        </w:r>
                      </w:p>
                      <w:p w14:paraId="0F35F510" w14:textId="3063DA98" w:rsidR="002F279F" w:rsidRDefault="002F279F" w:rsidP="00603765">
                        <w:pPr>
                          <w:pStyle w:val="ListParagraph"/>
                        </w:pPr>
                        <w:r>
                          <w:t xml:space="preserve">Custom software development for </w:t>
                        </w:r>
                        <w:r w:rsidR="003169FC">
                          <w:t>P</w:t>
                        </w:r>
                        <w:r>
                          <w:t xml:space="preserve">ayroll </w:t>
                        </w:r>
                        <w:r w:rsidR="003169FC">
                          <w:t>G</w:t>
                        </w:r>
                        <w:r>
                          <w:t>eneration.</w:t>
                        </w:r>
                      </w:p>
                      <w:p w14:paraId="42C59D37" w14:textId="275FA70B" w:rsidR="003169FC" w:rsidRPr="005A58E1" w:rsidRDefault="003169FC" w:rsidP="00603765">
                        <w:pPr>
                          <w:pStyle w:val="ListParagraph"/>
                        </w:pPr>
                        <w:r>
                          <w:t>Management of Apache/IIS web servers to host company’s web sites.</w:t>
                        </w:r>
                      </w:p>
                    </w:tc>
                  </w:tr>
                  <w:tr w:rsidR="0074416C" w14:paraId="6C57D83D" w14:textId="77777777" w:rsidTr="00CC57FA">
                    <w:trPr>
                      <w:trHeight w:val="333"/>
                    </w:trPr>
                    <w:tc>
                      <w:tcPr>
                        <w:tcW w:w="7243" w:type="dxa"/>
                        <w:gridSpan w:val="2"/>
                      </w:tcPr>
                      <w:p w14:paraId="7B89B0FD" w14:textId="77408A46" w:rsidR="0074416C" w:rsidRDefault="0074416C" w:rsidP="0079728E">
                        <w:pPr>
                          <w:pStyle w:val="Heading4"/>
                          <w:outlineLvl w:val="3"/>
                        </w:pPr>
                        <w:r>
                          <w:t>COMPUTER SYSTEMS MANAGER - FORRAJES EL NOGAL SA DE CV</w:t>
                        </w:r>
                      </w:p>
                    </w:tc>
                  </w:tr>
                  <w:tr w:rsidR="00EE5DB1" w14:paraId="62E532AD" w14:textId="77777777" w:rsidTr="002C499B">
                    <w:trPr>
                      <w:trHeight w:val="73"/>
                    </w:trPr>
                    <w:tc>
                      <w:tcPr>
                        <w:tcW w:w="697" w:type="dxa"/>
                      </w:tcPr>
                      <w:p w14:paraId="6C1DE222" w14:textId="79106DB5" w:rsidR="002F279F" w:rsidRDefault="00400BF2" w:rsidP="00400BF2">
                        <w:pPr>
                          <w:pStyle w:val="DatesExp"/>
                        </w:pPr>
                        <w:r>
                          <w:t>2009 Dec</w:t>
                        </w:r>
                      </w:p>
                      <w:p w14:paraId="7D261663" w14:textId="6BF480D2" w:rsidR="002F279F" w:rsidRDefault="002F279F" w:rsidP="00400BF2">
                        <w:pPr>
                          <w:pStyle w:val="DatesExp"/>
                        </w:pPr>
                        <w:r>
                          <w:t>2009 J</w:t>
                        </w:r>
                        <w:r w:rsidR="00400BF2">
                          <w:t>ul</w:t>
                        </w:r>
                      </w:p>
                    </w:tc>
                    <w:tc>
                      <w:tcPr>
                        <w:tcW w:w="6546" w:type="dxa"/>
                      </w:tcPr>
                      <w:p w14:paraId="47BB03D1" w14:textId="77777777" w:rsidR="002F279F" w:rsidRPr="005A58E1" w:rsidRDefault="002F279F" w:rsidP="003E7B6A">
                        <w:pPr>
                          <w:pStyle w:val="ListParagraph"/>
                          <w:rPr>
                            <w:rFonts w:ascii="Helvetica" w:eastAsia="Helvetica" w:hAnsi="Helvetica" w:cs="Helvetica"/>
                          </w:rPr>
                        </w:pPr>
                        <w:r w:rsidRPr="008755A4">
                          <w:t>Custom</w:t>
                        </w:r>
                        <w:r>
                          <w:t xml:space="preserve"> </w:t>
                        </w:r>
                        <w:r w:rsidRPr="008755A4">
                          <w:t>ERP</w:t>
                        </w:r>
                        <w:r>
                          <w:t xml:space="preserve"> </w:t>
                        </w:r>
                        <w:r w:rsidRPr="008755A4">
                          <w:t>implementation.</w:t>
                        </w:r>
                      </w:p>
                      <w:p w14:paraId="359139B1" w14:textId="145F4D36" w:rsidR="002F279F" w:rsidRDefault="003169FC" w:rsidP="003E7B6A">
                        <w:pPr>
                          <w:pStyle w:val="ListParagraph"/>
                        </w:pPr>
                        <w:r>
                          <w:t>Installation, c</w:t>
                        </w:r>
                        <w:r w:rsidR="002F279F" w:rsidRPr="008755A4">
                          <w:t>onfigur</w:t>
                        </w:r>
                        <w:r>
                          <w:t xml:space="preserve">ation and management of </w:t>
                        </w:r>
                        <w:r w:rsidR="002F279F" w:rsidRPr="008755A4">
                          <w:t>Windows Server 20</w:t>
                        </w:r>
                        <w:r w:rsidR="002F279F">
                          <w:t>08R2.</w:t>
                        </w:r>
                      </w:p>
                      <w:p w14:paraId="631F6536" w14:textId="4D4D7BC5" w:rsidR="002F279F" w:rsidRDefault="002F279F" w:rsidP="003E7B6A">
                        <w:pPr>
                          <w:pStyle w:val="ListParagraph"/>
                        </w:pPr>
                        <w:r w:rsidRPr="008755A4">
                          <w:t xml:space="preserve">Implementation of Untangle 7 </w:t>
                        </w:r>
                        <w:r w:rsidR="003169FC">
                          <w:t>as</w:t>
                        </w:r>
                        <w:r w:rsidRPr="008755A4">
                          <w:t xml:space="preserve"> a </w:t>
                        </w:r>
                        <w:r w:rsidR="003169FC">
                          <w:t>S</w:t>
                        </w:r>
                        <w:r w:rsidRPr="008755A4">
                          <w:t xml:space="preserve">ecurity </w:t>
                        </w:r>
                        <w:r w:rsidR="003169FC">
                          <w:t>S</w:t>
                        </w:r>
                        <w:r w:rsidRPr="008755A4">
                          <w:t>erver.</w:t>
                        </w:r>
                        <w:r w:rsidRPr="005A58E1">
                          <w:rPr>
                            <w:rFonts w:ascii="Helvetica" w:eastAsia="Helvetica" w:hAnsi="Helvetica" w:cs="Helvetica"/>
                          </w:rPr>
                          <w:t> </w:t>
                        </w:r>
                      </w:p>
                      <w:p w14:paraId="3935E028" w14:textId="341BA898" w:rsidR="002F279F" w:rsidRPr="001D576F" w:rsidRDefault="003169FC" w:rsidP="003E7B6A">
                        <w:pPr>
                          <w:pStyle w:val="ListParagraph"/>
                          <w:rPr>
                            <w:rFonts w:ascii="Times" w:hAnsi="Times" w:cs="Times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t>IT</w:t>
                        </w:r>
                        <w:r w:rsidR="002F279F" w:rsidRPr="005A58E1">
                          <w:rPr>
                            <w:rFonts w:ascii="Times New Roman" w:hAnsi="Times New Roman" w:cs="Times New Roman"/>
                            <w:color w:val="000000"/>
                            <w:sz w:val="29"/>
                            <w:szCs w:val="29"/>
                          </w:rPr>
                          <w:t xml:space="preserve"> </w:t>
                        </w:r>
                        <w:r w:rsidR="002F279F" w:rsidRPr="008755A4">
                          <w:t>support</w:t>
                        </w:r>
                        <w:r w:rsidR="002F279F" w:rsidRPr="005A58E1">
                          <w:rPr>
                            <w:rFonts w:ascii="Times New Roman" w:hAnsi="Times New Roman" w:cs="Times New Roman"/>
                            <w:color w:val="000000"/>
                            <w:sz w:val="29"/>
                            <w:szCs w:val="29"/>
                          </w:rPr>
                          <w:t xml:space="preserve"> </w:t>
                        </w:r>
                        <w:r w:rsidR="002F279F" w:rsidRPr="008755A4">
                          <w:t>tasks</w:t>
                        </w:r>
                        <w:r w:rsidR="002F279F" w:rsidRPr="005A58E1">
                          <w:rPr>
                            <w:rFonts w:ascii="Times New Roman" w:hAnsi="Times New Roman" w:cs="Times New Roman"/>
                            <w:color w:val="000000"/>
                            <w:sz w:val="29"/>
                            <w:szCs w:val="29"/>
                          </w:rPr>
                          <w:t>.</w:t>
                        </w:r>
                      </w:p>
                    </w:tc>
                  </w:tr>
                  <w:tr w:rsidR="0074416C" w14:paraId="4BDD7058" w14:textId="77777777" w:rsidTr="00CC57FA">
                    <w:tc>
                      <w:tcPr>
                        <w:tcW w:w="7243" w:type="dxa"/>
                        <w:gridSpan w:val="2"/>
                      </w:tcPr>
                      <w:p w14:paraId="461918E9" w14:textId="7C1709AB" w:rsidR="0074416C" w:rsidRDefault="0074416C" w:rsidP="0079728E">
                        <w:pPr>
                          <w:pStyle w:val="Heading4"/>
                          <w:outlineLvl w:val="3"/>
                        </w:pPr>
                        <w:r>
                          <w:t>PROGRAMMER - DATEX SOLUCIONES SRL DE CV</w:t>
                        </w:r>
                      </w:p>
                    </w:tc>
                  </w:tr>
                  <w:tr w:rsidR="00EE5DB1" w14:paraId="11C88F86" w14:textId="77777777" w:rsidTr="00F30B74">
                    <w:trPr>
                      <w:trHeight w:val="1188"/>
                    </w:trPr>
                    <w:tc>
                      <w:tcPr>
                        <w:tcW w:w="697" w:type="dxa"/>
                      </w:tcPr>
                      <w:p w14:paraId="13D8E1B9" w14:textId="5878F823" w:rsidR="002F279F" w:rsidRDefault="00400BF2" w:rsidP="00400BF2">
                        <w:pPr>
                          <w:pStyle w:val="DatesExp"/>
                        </w:pPr>
                        <w:r>
                          <w:t>2009 Jun</w:t>
                        </w:r>
                      </w:p>
                      <w:p w14:paraId="0E4C0D55" w14:textId="77777777" w:rsidR="002F279F" w:rsidRDefault="002F279F" w:rsidP="00400BF2">
                        <w:pPr>
                          <w:pStyle w:val="DatesExp"/>
                        </w:pPr>
                        <w:r>
                          <w:t>2009</w:t>
                        </w:r>
                      </w:p>
                      <w:p w14:paraId="7223E1BD" w14:textId="55DEE52D" w:rsidR="002F279F" w:rsidRDefault="002F279F" w:rsidP="00400BF2">
                        <w:pPr>
                          <w:pStyle w:val="DatesExp"/>
                        </w:pPr>
                        <w:r>
                          <w:t>M</w:t>
                        </w:r>
                        <w:r w:rsidR="00400BF2">
                          <w:t>ar</w:t>
                        </w:r>
                      </w:p>
                    </w:tc>
                    <w:tc>
                      <w:tcPr>
                        <w:tcW w:w="6546" w:type="dxa"/>
                      </w:tcPr>
                      <w:p w14:paraId="1EAE0C00" w14:textId="77777777" w:rsidR="002F279F" w:rsidRDefault="002F279F" w:rsidP="00F30B74">
                        <w:pPr>
                          <w:pStyle w:val="ListParagraph"/>
                        </w:pPr>
                        <w:r>
                          <w:t>Development of databases using MySQL and MS Access.</w:t>
                        </w:r>
                        <w:r w:rsidRPr="005A58E1">
                          <w:rPr>
                            <w:rFonts w:ascii="Helvetica" w:eastAsia="Helvetica" w:hAnsi="Helvetica" w:cs="Helvetica"/>
                          </w:rPr>
                          <w:t> </w:t>
                        </w:r>
                      </w:p>
                      <w:p w14:paraId="5B1D7FCB" w14:textId="673FB13E" w:rsidR="002F279F" w:rsidRDefault="00386C3F" w:rsidP="00F30B74">
                        <w:pPr>
                          <w:pStyle w:val="ListParagraph"/>
                        </w:pPr>
                        <w:r>
                          <w:t>Web portals</w:t>
                        </w:r>
                        <w:r w:rsidR="002F279F">
                          <w:t xml:space="preserve"> design with CSS and HTML.</w:t>
                        </w:r>
                        <w:r w:rsidR="002F279F" w:rsidRPr="005A58E1">
                          <w:rPr>
                            <w:rFonts w:ascii="Helvetica" w:eastAsia="Helvetica" w:hAnsi="Helvetica" w:cs="Helvetica"/>
                          </w:rPr>
                          <w:t> </w:t>
                        </w:r>
                      </w:p>
                      <w:p w14:paraId="2DFF9CB2" w14:textId="117F8403" w:rsidR="002F279F" w:rsidRPr="00185E98" w:rsidRDefault="00E57C1B" w:rsidP="00F30B74">
                        <w:pPr>
                          <w:pStyle w:val="ListParagraph"/>
                          <w:rPr>
                            <w:rFonts w:ascii="Times" w:hAnsi="Times" w:cs="Times"/>
                            <w:sz w:val="24"/>
                            <w:szCs w:val="24"/>
                          </w:rPr>
                        </w:pPr>
                        <w:r>
                          <w:t>W</w:t>
                        </w:r>
                        <w:r w:rsidR="002F279F">
                          <w:t>indows applications development with .NET and C# 2.0.</w:t>
                        </w:r>
                      </w:p>
                      <w:p w14:paraId="6597F616" w14:textId="422B3786" w:rsidR="00185E98" w:rsidRPr="005A58E1" w:rsidRDefault="00185E98" w:rsidP="00F30B74">
                        <w:pPr>
                          <w:pStyle w:val="ListParagraph"/>
                          <w:rPr>
                            <w:rFonts w:ascii="Times" w:hAnsi="Times" w:cs="Times"/>
                            <w:sz w:val="24"/>
                            <w:szCs w:val="24"/>
                          </w:rPr>
                        </w:pPr>
                        <w:r>
                          <w:t>IT support tasks.</w:t>
                        </w:r>
                      </w:p>
                    </w:tc>
                  </w:tr>
                </w:tbl>
                <w:p w14:paraId="4AACAE35" w14:textId="4B358883" w:rsidR="002F279F" w:rsidRDefault="002F279F" w:rsidP="00FB6C13">
                  <w:pPr>
                    <w:jc w:val="both"/>
                  </w:pPr>
                </w:p>
              </w:tc>
            </w:tr>
            <w:tr w:rsidR="002F279F" w14:paraId="1B97C7FD" w14:textId="77777777" w:rsidTr="00D8775B">
              <w:trPr>
                <w:trHeight w:val="1179"/>
              </w:trPr>
              <w:tc>
                <w:tcPr>
                  <w:tcW w:w="748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47A3ECC" w14:textId="2DC4E6AC" w:rsidR="00837B4F" w:rsidRPr="005152F2" w:rsidRDefault="00837B4F" w:rsidP="004231E2">
                  <w:pPr>
                    <w:pStyle w:val="Heading2"/>
                  </w:pPr>
                  <w:r>
                    <w:lastRenderedPageBreak/>
                    <w:t>EDUCATION</w:t>
                  </w:r>
                </w:p>
                <w:p w14:paraId="1BCFDAE8" w14:textId="4F579EBE" w:rsidR="002F279F" w:rsidRPr="0043426C" w:rsidRDefault="000B7FED" w:rsidP="000B57BC">
                  <w:pPr>
                    <w:pStyle w:val="Heading4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78D9BF8" wp14:editId="01E6D118">
                            <wp:simplePos x="0" y="0"/>
                            <wp:positionH relativeFrom="column">
                              <wp:posOffset>789728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2917402" cy="2540"/>
                            <wp:effectExtent l="0" t="0" r="29210" b="48260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917402" cy="254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0E7E27A8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pt,3.1pt" to="291.9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" strokecolor="#0070c0" strokeweight="1.25pt">
                            <v:stroke joinstyle="miter"/>
                          </v:line>
                        </w:pict>
                      </mc:Fallback>
                    </mc:AlternateContent>
                  </w:r>
                  <w:r w:rsidR="002F279F">
                    <w:t>bachelor degree in computer systems engineering / december 2009</w:t>
                  </w:r>
                </w:p>
                <w:p w14:paraId="7A1BE7C7" w14:textId="4EA62FC0" w:rsidR="004B4447" w:rsidRPr="004B4447" w:rsidRDefault="00240964" w:rsidP="00240964">
                  <w:pPr>
                    <w:pStyle w:val="Heading5"/>
                  </w:pPr>
                  <w:r>
                    <w:t xml:space="preserve">Zamora </w:t>
                  </w:r>
                  <w:r w:rsidR="002F279F">
                    <w:t xml:space="preserve">Institute of </w:t>
                  </w:r>
                  <w:r>
                    <w:t>Technology and Higher Education</w:t>
                  </w:r>
                </w:p>
              </w:tc>
            </w:tr>
            <w:tr w:rsidR="002F279F" w14:paraId="4BDE6D5C" w14:textId="77777777" w:rsidTr="00D8775B">
              <w:trPr>
                <w:trHeight w:val="73"/>
              </w:trPr>
              <w:tc>
                <w:tcPr>
                  <w:tcW w:w="7482" w:type="dxa"/>
                </w:tcPr>
                <w:p w14:paraId="28DFF0C8" w14:textId="20AAE04A" w:rsidR="002F279F" w:rsidRPr="005152F2" w:rsidRDefault="002F279F" w:rsidP="004231E2">
                  <w:pPr>
                    <w:pStyle w:val="Heading2"/>
                  </w:pPr>
                  <w:r>
                    <w:t xml:space="preserve">other </w:t>
                  </w:r>
                  <w:r w:rsidRPr="00C126F2">
                    <w:t>activities</w:t>
                  </w:r>
                  <w:r>
                    <w:t xml:space="preserve"> and interests</w:t>
                  </w:r>
                </w:p>
                <w:p w14:paraId="127EFDBB" w14:textId="5171216D" w:rsidR="00C73C00" w:rsidRDefault="00C73C00" w:rsidP="00C73C00">
                  <w:pPr>
                    <w:pStyle w:val="ListParagraph"/>
                    <w:numPr>
                      <w:ilvl w:val="0"/>
                      <w:numId w:val="0"/>
                    </w:numPr>
                    <w:ind w:left="45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C16B12B" wp14:editId="79CA2D0E">
                            <wp:simplePos x="0" y="0"/>
                            <wp:positionH relativeFrom="column">
                              <wp:posOffset>862330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2917402" cy="2540"/>
                            <wp:effectExtent l="0" t="0" r="29210" b="48260"/>
                            <wp:wrapNone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917402" cy="254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713A4140" id="Straight Connector 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9pt,1.55pt" to="297.6pt,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" strokecolor="#0070c0" strokeweight="1.2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6AE1E64B" w14:textId="66471EB0" w:rsidR="00E378F4" w:rsidRDefault="00E378F4" w:rsidP="00C66CC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I often volunteer </w:t>
                  </w:r>
                  <w:r w:rsidR="006E75FB">
                    <w:t>to perform</w:t>
                  </w:r>
                  <w:r>
                    <w:t xml:space="preserve"> instant translation from English </w:t>
                  </w:r>
                  <w:r w:rsidR="00EC5D1B">
                    <w:t>to</w:t>
                  </w:r>
                  <w:r>
                    <w:t xml:space="preserve"> Spanish</w:t>
                  </w:r>
                  <w:r w:rsidR="00A528E9">
                    <w:t xml:space="preserve"> in Christian conferences with</w:t>
                  </w:r>
                  <w:r>
                    <w:t xml:space="preserve"> groups of 300 people</w:t>
                  </w:r>
                  <w:r w:rsidR="008F27B7">
                    <w:t xml:space="preserve"> </w:t>
                  </w:r>
                  <w:r w:rsidR="00A528E9">
                    <w:t>or more</w:t>
                  </w:r>
                  <w:r>
                    <w:t>.</w:t>
                  </w:r>
                </w:p>
                <w:p w14:paraId="6FBD9564" w14:textId="3C7071DE" w:rsidR="002F279F" w:rsidRDefault="00EC5D1B" w:rsidP="00C66CC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I like to </w:t>
                  </w:r>
                  <w:r w:rsidR="00543737">
                    <w:t>lead</w:t>
                  </w:r>
                  <w:r>
                    <w:t xml:space="preserve"> Bible’s studies in my community.</w:t>
                  </w:r>
                </w:p>
                <w:p w14:paraId="285D2A0D" w14:textId="77777777" w:rsidR="00E378F4" w:rsidRDefault="00E378F4" w:rsidP="00C66CC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I have volunteered to distribute Bibles on locations in US, Europe and Mexico trough non-profit organizations like “Bibles for America”.</w:t>
                  </w:r>
                </w:p>
                <w:p w14:paraId="2DCC7635" w14:textId="77777777" w:rsidR="00EC5D1B" w:rsidRDefault="00EC5D1B" w:rsidP="00C66CC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I like to exercise and play some sports.</w:t>
                  </w:r>
                </w:p>
                <w:p w14:paraId="35B495D4" w14:textId="4DF06968" w:rsidR="00694B4B" w:rsidRDefault="00694B4B" w:rsidP="00C66CC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I am a Car enthusiastic. </w:t>
                  </w:r>
                </w:p>
                <w:p w14:paraId="3224E127" w14:textId="043446D0" w:rsidR="00F82C64" w:rsidRDefault="00F82C64" w:rsidP="007E4518">
                  <w:pPr>
                    <w:pStyle w:val="NoSpacing"/>
                  </w:pPr>
                </w:p>
              </w:tc>
            </w:tr>
          </w:tbl>
          <w:p w14:paraId="2F16343F" w14:textId="65CABD0B" w:rsidR="002F279F" w:rsidRDefault="002F279F" w:rsidP="003A114F">
            <w:pPr>
              <w:pStyle w:val="Heading2"/>
            </w:pPr>
            <w:r w:rsidRPr="00C126F2">
              <w:t>LANGUAGES</w:t>
            </w:r>
          </w:p>
          <w:p w14:paraId="73AA247D" w14:textId="2DC32D55" w:rsidR="002F279F" w:rsidRPr="009F463C" w:rsidRDefault="006B1C0E" w:rsidP="005E62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22896D" wp14:editId="0518D424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21590</wp:posOffset>
                      </wp:positionV>
                      <wp:extent cx="2917402" cy="2540"/>
                      <wp:effectExtent l="0" t="0" r="29210" b="4826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7402" cy="254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973388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pt,1.7pt" to="302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" strokecolor="#0070c0" strokeweight="1.25pt">
                      <v:stroke joinstyle="miter"/>
                    </v:line>
                  </w:pict>
                </mc:Fallback>
              </mc:AlternateContent>
            </w:r>
            <w:r w:rsidR="005E62ED">
              <w:t xml:space="preserve">English                   </w:t>
            </w:r>
            <w:r w:rsidR="002F279F">
              <w:t>Spanish</w:t>
            </w:r>
          </w:p>
        </w:tc>
      </w:tr>
    </w:tbl>
    <w:p w14:paraId="6656122D" w14:textId="0AD106D2" w:rsidR="000D0FCB" w:rsidRDefault="000D0FCB" w:rsidP="0019561F">
      <w:pPr>
        <w:pStyle w:val="NoSpacing"/>
      </w:pPr>
    </w:p>
    <w:p w14:paraId="45431552" w14:textId="77777777" w:rsidR="000D0FCB" w:rsidRPr="000D0FCB" w:rsidRDefault="000D0FCB" w:rsidP="000D0FCB"/>
    <w:p w14:paraId="3EE7C5B7" w14:textId="77777777" w:rsidR="000D0FCB" w:rsidRPr="000D0FCB" w:rsidRDefault="000D0FCB" w:rsidP="000D0FCB"/>
    <w:p w14:paraId="6FAE6944" w14:textId="77777777" w:rsidR="000D0FCB" w:rsidRPr="000D0FCB" w:rsidRDefault="000D0FCB" w:rsidP="000D0FCB"/>
    <w:p w14:paraId="2E5F74F6" w14:textId="77777777" w:rsidR="000D0FCB" w:rsidRPr="000D0FCB" w:rsidRDefault="000D0FCB" w:rsidP="000D0FCB"/>
    <w:p w14:paraId="47BC9644" w14:textId="77777777" w:rsidR="000D0FCB" w:rsidRPr="000D0FCB" w:rsidRDefault="000D0FCB" w:rsidP="000D0FCB"/>
    <w:p w14:paraId="56CBE2A8" w14:textId="77777777" w:rsidR="000D0FCB" w:rsidRPr="000D0FCB" w:rsidRDefault="000D0FCB" w:rsidP="000D0FCB"/>
    <w:p w14:paraId="323263F7" w14:textId="77777777" w:rsidR="000D0FCB" w:rsidRDefault="000D0FCB" w:rsidP="000D0FCB">
      <w:pPr>
        <w:tabs>
          <w:tab w:val="left" w:pos="1147"/>
          <w:tab w:val="center" w:pos="5400"/>
        </w:tabs>
        <w:jc w:val="left"/>
      </w:pPr>
      <w:r>
        <w:tab/>
      </w:r>
    </w:p>
    <w:p w14:paraId="5BFF9EDB" w14:textId="77777777" w:rsidR="000D0FCB" w:rsidRDefault="000D0FCB">
      <w:pPr>
        <w:spacing w:before="0" w:after="60"/>
      </w:pPr>
      <w:r>
        <w:br w:type="page"/>
      </w:r>
    </w:p>
    <w:p w14:paraId="787E2E64" w14:textId="3E40D757" w:rsidR="000D0FCB" w:rsidRDefault="00ED377F" w:rsidP="00390658">
      <w:pPr>
        <w:pStyle w:val="Heading4"/>
      </w:pPr>
      <w:r>
        <w:lastRenderedPageBreak/>
        <w:t xml:space="preserve">Employment history </w:t>
      </w:r>
      <w:r w:rsidR="0023646F">
        <w:t xml:space="preserve">for </w:t>
      </w:r>
      <w:r w:rsidR="000D0FCB">
        <w:t>Background Check</w:t>
      </w:r>
    </w:p>
    <w:p w14:paraId="06147CD3" w14:textId="64688F26" w:rsidR="000D0FCB" w:rsidRDefault="000D0FCB" w:rsidP="000D0FCB">
      <w:pPr>
        <w:tabs>
          <w:tab w:val="left" w:pos="1147"/>
          <w:tab w:val="center" w:pos="5400"/>
        </w:tabs>
        <w:jc w:val="left"/>
      </w:pPr>
      <w:r>
        <w:t>Hildebrando SA de CV/Global HITSS</w:t>
      </w:r>
    </w:p>
    <w:p w14:paraId="5B055CC7" w14:textId="75E366EC" w:rsidR="000D0FCB" w:rsidRDefault="000D0FCB" w:rsidP="000D0FCB">
      <w:pPr>
        <w:tabs>
          <w:tab w:val="left" w:pos="1147"/>
          <w:tab w:val="center" w:pos="5400"/>
        </w:tabs>
        <w:jc w:val="left"/>
      </w:pPr>
      <w:r>
        <w:t>Adolfo López Mateos Sur 2077,</w:t>
      </w:r>
      <w:r w:rsidR="0003542C">
        <w:t xml:space="preserve"> Col. Ciudad del Sol,</w:t>
      </w:r>
      <w:r>
        <w:t xml:space="preserve"> Zapopan, Jal. 44510 México.</w:t>
      </w:r>
    </w:p>
    <w:p w14:paraId="77C52BFC" w14:textId="77777777" w:rsidR="000D0FCB" w:rsidRDefault="000D0FCB" w:rsidP="000D0FCB">
      <w:pPr>
        <w:tabs>
          <w:tab w:val="left" w:pos="1147"/>
          <w:tab w:val="center" w:pos="5400"/>
        </w:tabs>
        <w:jc w:val="left"/>
      </w:pPr>
      <w:r>
        <w:t>Phone: +52 33 3030 7400</w:t>
      </w:r>
    </w:p>
    <w:p w14:paraId="62355FC0" w14:textId="0479EFC4" w:rsidR="000D0FCB" w:rsidRDefault="000D0FCB" w:rsidP="000D0FCB">
      <w:pPr>
        <w:tabs>
          <w:tab w:val="left" w:pos="1147"/>
          <w:tab w:val="center" w:pos="5400"/>
        </w:tabs>
        <w:jc w:val="left"/>
      </w:pPr>
      <w:r>
        <w:t>From: Aug 2012 to</w:t>
      </w:r>
      <w:r w:rsidR="009A42F5">
        <w:t>:</w:t>
      </w:r>
      <w:r>
        <w:t xml:space="preserve"> Sep 2013</w:t>
      </w:r>
    </w:p>
    <w:p w14:paraId="34A736AC" w14:textId="77777777" w:rsidR="000D0FCB" w:rsidRDefault="000D0FCB" w:rsidP="000D0FCB">
      <w:pPr>
        <w:tabs>
          <w:tab w:val="left" w:pos="1147"/>
          <w:tab w:val="center" w:pos="5400"/>
        </w:tabs>
        <w:jc w:val="left"/>
      </w:pPr>
      <w:r>
        <w:t>Software Engineer</w:t>
      </w:r>
    </w:p>
    <w:p w14:paraId="0DE929DF" w14:textId="77777777" w:rsidR="000D0FCB" w:rsidRDefault="000D0FCB" w:rsidP="000D0FCB">
      <w:pPr>
        <w:tabs>
          <w:tab w:val="left" w:pos="1147"/>
          <w:tab w:val="center" w:pos="5400"/>
        </w:tabs>
        <w:jc w:val="left"/>
      </w:pPr>
    </w:p>
    <w:p w14:paraId="44F80B21" w14:textId="77777777" w:rsidR="000D0FCB" w:rsidRDefault="000D0FCB" w:rsidP="000D0FCB">
      <w:pPr>
        <w:tabs>
          <w:tab w:val="left" w:pos="1147"/>
          <w:tab w:val="center" w:pos="5400"/>
        </w:tabs>
        <w:jc w:val="left"/>
      </w:pPr>
      <w:r>
        <w:t>ZAC SC / Kreston ZAC</w:t>
      </w:r>
    </w:p>
    <w:p w14:paraId="7ACFD6E3" w14:textId="2ABEBBA9" w:rsidR="000D0FCB" w:rsidRDefault="000D0FCB" w:rsidP="000D0FCB">
      <w:pPr>
        <w:tabs>
          <w:tab w:val="left" w:pos="1147"/>
          <w:tab w:val="center" w:pos="5400"/>
        </w:tabs>
        <w:jc w:val="left"/>
      </w:pPr>
      <w:r>
        <w:t>Paseo de los Cedros 22,</w:t>
      </w:r>
      <w:r w:rsidR="002467A7">
        <w:t xml:space="preserve"> Col. La Floresta,</w:t>
      </w:r>
      <w:r>
        <w:t xml:space="preserve"> Zamora, Mich. 59616 México</w:t>
      </w:r>
    </w:p>
    <w:p w14:paraId="1273C3DE" w14:textId="77777777" w:rsidR="000D0FCB" w:rsidRDefault="000D0FCB" w:rsidP="000D0FCB">
      <w:pPr>
        <w:tabs>
          <w:tab w:val="left" w:pos="1147"/>
          <w:tab w:val="center" w:pos="5400"/>
        </w:tabs>
        <w:jc w:val="left"/>
      </w:pPr>
      <w:r>
        <w:t>Phone: +52 351 515 3168</w:t>
      </w:r>
    </w:p>
    <w:p w14:paraId="7E2DE9CC" w14:textId="77777777" w:rsidR="000D0FCB" w:rsidRDefault="000D0FCB" w:rsidP="000D0FCB">
      <w:pPr>
        <w:tabs>
          <w:tab w:val="left" w:pos="1147"/>
          <w:tab w:val="center" w:pos="5400"/>
        </w:tabs>
        <w:jc w:val="left"/>
      </w:pPr>
      <w:r>
        <w:t>Email: contacto@krestonzac.mx</w:t>
      </w:r>
    </w:p>
    <w:p w14:paraId="426F2242" w14:textId="54EFF231" w:rsidR="000D0FCB" w:rsidRDefault="000D0FCB" w:rsidP="000D0FCB">
      <w:pPr>
        <w:tabs>
          <w:tab w:val="left" w:pos="1147"/>
          <w:tab w:val="center" w:pos="5400"/>
        </w:tabs>
        <w:jc w:val="left"/>
      </w:pPr>
      <w:r>
        <w:t>From: Jan 2010 to</w:t>
      </w:r>
      <w:r w:rsidR="009A42F5">
        <w:t>:</w:t>
      </w:r>
      <w:r>
        <w:t xml:space="preserve"> July 2012</w:t>
      </w:r>
    </w:p>
    <w:p w14:paraId="0513ED0A" w14:textId="77777777" w:rsidR="00994FED" w:rsidRDefault="000D0FCB" w:rsidP="000D0FCB">
      <w:pPr>
        <w:tabs>
          <w:tab w:val="left" w:pos="1147"/>
          <w:tab w:val="center" w:pos="5400"/>
        </w:tabs>
        <w:jc w:val="left"/>
      </w:pPr>
      <w:r>
        <w:t>Software Developer</w:t>
      </w:r>
    </w:p>
    <w:p w14:paraId="0DCC4BBB" w14:textId="77777777" w:rsidR="00994FED" w:rsidRDefault="00994FED" w:rsidP="000D0FCB">
      <w:pPr>
        <w:tabs>
          <w:tab w:val="left" w:pos="1147"/>
          <w:tab w:val="center" w:pos="5400"/>
        </w:tabs>
        <w:jc w:val="left"/>
      </w:pPr>
    </w:p>
    <w:p w14:paraId="127A880D" w14:textId="05C5B58D" w:rsidR="00994FED" w:rsidRDefault="00994FED" w:rsidP="00994FED">
      <w:pPr>
        <w:tabs>
          <w:tab w:val="left" w:pos="1147"/>
          <w:tab w:val="center" w:pos="5400"/>
        </w:tabs>
        <w:jc w:val="left"/>
      </w:pPr>
      <w:r>
        <w:t>Datex Soluciones SLR de CV</w:t>
      </w:r>
    </w:p>
    <w:p w14:paraId="01C216BF" w14:textId="3C8739BC" w:rsidR="00994FED" w:rsidRDefault="00994FED" w:rsidP="00994FED">
      <w:pPr>
        <w:tabs>
          <w:tab w:val="left" w:pos="1147"/>
          <w:tab w:val="center" w:pos="5400"/>
        </w:tabs>
        <w:jc w:val="left"/>
      </w:pPr>
      <w:r>
        <w:t>Paseo de los Cedros 22,</w:t>
      </w:r>
      <w:r w:rsidR="002467A7">
        <w:t xml:space="preserve"> Col. La Floresta,</w:t>
      </w:r>
      <w:r>
        <w:t xml:space="preserve"> Zamora, Mich. 59616 México</w:t>
      </w:r>
    </w:p>
    <w:p w14:paraId="2E158175" w14:textId="1F698F87" w:rsidR="00994FED" w:rsidRDefault="00994FED" w:rsidP="00390658">
      <w:pPr>
        <w:tabs>
          <w:tab w:val="left" w:pos="1147"/>
          <w:tab w:val="center" w:pos="5400"/>
        </w:tabs>
        <w:jc w:val="left"/>
      </w:pPr>
      <w:r>
        <w:t>Phone: +52 351 515 3168</w:t>
      </w:r>
    </w:p>
    <w:p w14:paraId="0A1428B8" w14:textId="142B204A" w:rsidR="00994FED" w:rsidRDefault="00994FED" w:rsidP="00994FED">
      <w:pPr>
        <w:tabs>
          <w:tab w:val="left" w:pos="1147"/>
          <w:tab w:val="center" w:pos="5400"/>
        </w:tabs>
        <w:jc w:val="left"/>
      </w:pPr>
      <w:r>
        <w:t>From: Mar 2009 to</w:t>
      </w:r>
      <w:r w:rsidR="009A42F5">
        <w:t>:</w:t>
      </w:r>
      <w:bookmarkStart w:id="0" w:name="_GoBack"/>
      <w:bookmarkEnd w:id="0"/>
      <w:r>
        <w:t xml:space="preserve"> June 2009</w:t>
      </w:r>
    </w:p>
    <w:p w14:paraId="0FFF67C8" w14:textId="03981ECB" w:rsidR="00E941EF" w:rsidRPr="000D0FCB" w:rsidRDefault="00994FED" w:rsidP="00994FED">
      <w:pPr>
        <w:tabs>
          <w:tab w:val="left" w:pos="1147"/>
          <w:tab w:val="center" w:pos="5400"/>
        </w:tabs>
        <w:jc w:val="left"/>
      </w:pPr>
      <w:r>
        <w:t>Programmer</w:t>
      </w:r>
      <w:r w:rsidR="000D0FCB">
        <w:tab/>
      </w:r>
      <w:r w:rsidR="000D0FCB">
        <w:tab/>
      </w:r>
    </w:p>
    <w:sectPr w:rsidR="00E941EF" w:rsidRPr="000D0FCB" w:rsidSect="00A20DF2">
      <w:footerReference w:type="default" r:id="rId14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9EFB9" w14:textId="77777777" w:rsidR="00CC05B8" w:rsidRDefault="00CC05B8" w:rsidP="003856C9">
      <w:pPr>
        <w:spacing w:after="0" w:line="240" w:lineRule="auto"/>
      </w:pPr>
      <w:r>
        <w:separator/>
      </w:r>
    </w:p>
  </w:endnote>
  <w:endnote w:type="continuationSeparator" w:id="0">
    <w:p w14:paraId="61AE4DD8" w14:textId="77777777" w:rsidR="00CC05B8" w:rsidRDefault="00CC05B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9BFC5" w14:textId="55DD78E2" w:rsidR="003856C9" w:rsidRDefault="003856C9" w:rsidP="009723BA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CEF18" w14:textId="77777777" w:rsidR="00CC05B8" w:rsidRDefault="00CC05B8" w:rsidP="003856C9">
      <w:pPr>
        <w:spacing w:after="0" w:line="240" w:lineRule="auto"/>
      </w:pPr>
      <w:r>
        <w:separator/>
      </w:r>
    </w:p>
  </w:footnote>
  <w:footnote w:type="continuationSeparator" w:id="0">
    <w:p w14:paraId="3DDBB93B" w14:textId="77777777" w:rsidR="00CC05B8" w:rsidRDefault="00CC05B8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00460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F9070A"/>
    <w:multiLevelType w:val="multilevel"/>
    <w:tmpl w:val="41AA782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2643A37"/>
    <w:multiLevelType w:val="hybridMultilevel"/>
    <w:tmpl w:val="41AA7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AB53C9"/>
    <w:multiLevelType w:val="multilevel"/>
    <w:tmpl w:val="41AA782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B9A08FA"/>
    <w:multiLevelType w:val="hybridMultilevel"/>
    <w:tmpl w:val="545A7A86"/>
    <w:lvl w:ilvl="0" w:tplc="E1BECE8E">
      <w:start w:val="1"/>
      <w:numFmt w:val="bullet"/>
      <w:pStyle w:val="ListParagraph"/>
      <w:lvlText w:val=""/>
      <w:lvlJc w:val="left"/>
      <w:pPr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6">
    <w:nsid w:val="59F54890"/>
    <w:multiLevelType w:val="hybridMultilevel"/>
    <w:tmpl w:val="E50236C0"/>
    <w:lvl w:ilvl="0" w:tplc="BD829A1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5FA32EAA"/>
    <w:multiLevelType w:val="hybridMultilevel"/>
    <w:tmpl w:val="EECA6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1C10E0"/>
    <w:multiLevelType w:val="hybridMultilevel"/>
    <w:tmpl w:val="49F6B4AA"/>
    <w:lvl w:ilvl="0" w:tplc="BD829A1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074C3"/>
    <w:multiLevelType w:val="hybridMultilevel"/>
    <w:tmpl w:val="3D0679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7602763D"/>
    <w:multiLevelType w:val="hybridMultilevel"/>
    <w:tmpl w:val="AF0C02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77CD49CA"/>
    <w:multiLevelType w:val="hybridMultilevel"/>
    <w:tmpl w:val="0A4ED5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EB"/>
    <w:rsid w:val="00026AE1"/>
    <w:rsid w:val="0003542C"/>
    <w:rsid w:val="000435B8"/>
    <w:rsid w:val="000448FE"/>
    <w:rsid w:val="0005268F"/>
    <w:rsid w:val="00052BE1"/>
    <w:rsid w:val="00056DCC"/>
    <w:rsid w:val="0007412A"/>
    <w:rsid w:val="00084EAF"/>
    <w:rsid w:val="000A63AD"/>
    <w:rsid w:val="000B4675"/>
    <w:rsid w:val="000B57BC"/>
    <w:rsid w:val="000B7FED"/>
    <w:rsid w:val="000C0B81"/>
    <w:rsid w:val="000D0FCB"/>
    <w:rsid w:val="000E6FEE"/>
    <w:rsid w:val="000F564A"/>
    <w:rsid w:val="0010199E"/>
    <w:rsid w:val="001159C0"/>
    <w:rsid w:val="00136CBE"/>
    <w:rsid w:val="001719E6"/>
    <w:rsid w:val="001765FE"/>
    <w:rsid w:val="001827AB"/>
    <w:rsid w:val="00185E98"/>
    <w:rsid w:val="0019561F"/>
    <w:rsid w:val="001A106D"/>
    <w:rsid w:val="001A4A91"/>
    <w:rsid w:val="001A5054"/>
    <w:rsid w:val="001B32D2"/>
    <w:rsid w:val="001D576F"/>
    <w:rsid w:val="001D78D9"/>
    <w:rsid w:val="001F6466"/>
    <w:rsid w:val="001F723D"/>
    <w:rsid w:val="002050A7"/>
    <w:rsid w:val="0023646F"/>
    <w:rsid w:val="00240964"/>
    <w:rsid w:val="002467A7"/>
    <w:rsid w:val="00263EA6"/>
    <w:rsid w:val="00276B6E"/>
    <w:rsid w:val="00277137"/>
    <w:rsid w:val="002775AB"/>
    <w:rsid w:val="00293B83"/>
    <w:rsid w:val="002A3621"/>
    <w:rsid w:val="002B3890"/>
    <w:rsid w:val="002B7747"/>
    <w:rsid w:val="002C078A"/>
    <w:rsid w:val="002C499B"/>
    <w:rsid w:val="002C77B9"/>
    <w:rsid w:val="002D1C6E"/>
    <w:rsid w:val="002D2653"/>
    <w:rsid w:val="002E1A3F"/>
    <w:rsid w:val="002F279F"/>
    <w:rsid w:val="002F485A"/>
    <w:rsid w:val="002F6348"/>
    <w:rsid w:val="003005C4"/>
    <w:rsid w:val="00300DEE"/>
    <w:rsid w:val="003053D9"/>
    <w:rsid w:val="003169FC"/>
    <w:rsid w:val="00320086"/>
    <w:rsid w:val="00345C4E"/>
    <w:rsid w:val="00351019"/>
    <w:rsid w:val="00372EF4"/>
    <w:rsid w:val="00377299"/>
    <w:rsid w:val="00380A35"/>
    <w:rsid w:val="003856C9"/>
    <w:rsid w:val="00386C3F"/>
    <w:rsid w:val="00390658"/>
    <w:rsid w:val="00392311"/>
    <w:rsid w:val="00396369"/>
    <w:rsid w:val="003A114F"/>
    <w:rsid w:val="003C4B30"/>
    <w:rsid w:val="003D0D72"/>
    <w:rsid w:val="003E7B6A"/>
    <w:rsid w:val="003F0CDF"/>
    <w:rsid w:val="003F4D31"/>
    <w:rsid w:val="00400BF2"/>
    <w:rsid w:val="004231E2"/>
    <w:rsid w:val="00430C75"/>
    <w:rsid w:val="0043426C"/>
    <w:rsid w:val="004411E1"/>
    <w:rsid w:val="00441EB9"/>
    <w:rsid w:val="0044409C"/>
    <w:rsid w:val="00455186"/>
    <w:rsid w:val="00463463"/>
    <w:rsid w:val="00473EF8"/>
    <w:rsid w:val="004760E5"/>
    <w:rsid w:val="00484B24"/>
    <w:rsid w:val="004857EB"/>
    <w:rsid w:val="00486110"/>
    <w:rsid w:val="00494F7B"/>
    <w:rsid w:val="004A4C12"/>
    <w:rsid w:val="004A7A55"/>
    <w:rsid w:val="004B4447"/>
    <w:rsid w:val="004B5D93"/>
    <w:rsid w:val="004B783B"/>
    <w:rsid w:val="004C1435"/>
    <w:rsid w:val="004C6ECC"/>
    <w:rsid w:val="004D22BB"/>
    <w:rsid w:val="004D432D"/>
    <w:rsid w:val="004F629E"/>
    <w:rsid w:val="00503015"/>
    <w:rsid w:val="005152F2"/>
    <w:rsid w:val="00515680"/>
    <w:rsid w:val="00534E4E"/>
    <w:rsid w:val="00543737"/>
    <w:rsid w:val="00551D35"/>
    <w:rsid w:val="00557019"/>
    <w:rsid w:val="005674AC"/>
    <w:rsid w:val="005A1E51"/>
    <w:rsid w:val="005A58E1"/>
    <w:rsid w:val="005A61BD"/>
    <w:rsid w:val="005A7E57"/>
    <w:rsid w:val="005B3BFB"/>
    <w:rsid w:val="005D3DFA"/>
    <w:rsid w:val="005E62ED"/>
    <w:rsid w:val="00603765"/>
    <w:rsid w:val="0061582E"/>
    <w:rsid w:val="00616FF4"/>
    <w:rsid w:val="00637B39"/>
    <w:rsid w:val="00640AF2"/>
    <w:rsid w:val="0066612B"/>
    <w:rsid w:val="00666548"/>
    <w:rsid w:val="00675172"/>
    <w:rsid w:val="00694B4B"/>
    <w:rsid w:val="006961B3"/>
    <w:rsid w:val="006A3CE7"/>
    <w:rsid w:val="006B1C0E"/>
    <w:rsid w:val="006B5393"/>
    <w:rsid w:val="006D0CE8"/>
    <w:rsid w:val="006D1A39"/>
    <w:rsid w:val="006D526C"/>
    <w:rsid w:val="006E75FB"/>
    <w:rsid w:val="007074BA"/>
    <w:rsid w:val="00716172"/>
    <w:rsid w:val="00717E45"/>
    <w:rsid w:val="007317BF"/>
    <w:rsid w:val="00743379"/>
    <w:rsid w:val="0074416C"/>
    <w:rsid w:val="00756B3A"/>
    <w:rsid w:val="007736FD"/>
    <w:rsid w:val="007803B7"/>
    <w:rsid w:val="00791E2C"/>
    <w:rsid w:val="00794A53"/>
    <w:rsid w:val="0079728E"/>
    <w:rsid w:val="007A05CD"/>
    <w:rsid w:val="007A5E22"/>
    <w:rsid w:val="007B2F5C"/>
    <w:rsid w:val="007C5F05"/>
    <w:rsid w:val="007D6DA7"/>
    <w:rsid w:val="007E2EFE"/>
    <w:rsid w:val="007E4518"/>
    <w:rsid w:val="007E6863"/>
    <w:rsid w:val="00805A87"/>
    <w:rsid w:val="00820510"/>
    <w:rsid w:val="00832043"/>
    <w:rsid w:val="00832F81"/>
    <w:rsid w:val="00837B4F"/>
    <w:rsid w:val="008472CC"/>
    <w:rsid w:val="008755A4"/>
    <w:rsid w:val="00876BBE"/>
    <w:rsid w:val="00893E21"/>
    <w:rsid w:val="008C41EB"/>
    <w:rsid w:val="008C7CA2"/>
    <w:rsid w:val="008E2FF1"/>
    <w:rsid w:val="008F27B7"/>
    <w:rsid w:val="008F6337"/>
    <w:rsid w:val="00913670"/>
    <w:rsid w:val="00917417"/>
    <w:rsid w:val="00920B28"/>
    <w:rsid w:val="00941BAC"/>
    <w:rsid w:val="00943256"/>
    <w:rsid w:val="009447A2"/>
    <w:rsid w:val="00945D70"/>
    <w:rsid w:val="00946374"/>
    <w:rsid w:val="009723BA"/>
    <w:rsid w:val="0097414E"/>
    <w:rsid w:val="009913D2"/>
    <w:rsid w:val="00991C83"/>
    <w:rsid w:val="00994FED"/>
    <w:rsid w:val="009A42F5"/>
    <w:rsid w:val="009A78E7"/>
    <w:rsid w:val="009B1E66"/>
    <w:rsid w:val="009E268F"/>
    <w:rsid w:val="009F2236"/>
    <w:rsid w:val="009F463C"/>
    <w:rsid w:val="009F4D5E"/>
    <w:rsid w:val="00A16020"/>
    <w:rsid w:val="00A20DF2"/>
    <w:rsid w:val="00A327DB"/>
    <w:rsid w:val="00A34C7F"/>
    <w:rsid w:val="00A35FFD"/>
    <w:rsid w:val="00A42F91"/>
    <w:rsid w:val="00A528E9"/>
    <w:rsid w:val="00A948AC"/>
    <w:rsid w:val="00A96191"/>
    <w:rsid w:val="00AB1CAD"/>
    <w:rsid w:val="00AE2136"/>
    <w:rsid w:val="00AF1258"/>
    <w:rsid w:val="00AF3E0A"/>
    <w:rsid w:val="00B01E52"/>
    <w:rsid w:val="00B22065"/>
    <w:rsid w:val="00B22FDA"/>
    <w:rsid w:val="00B45B65"/>
    <w:rsid w:val="00B550FC"/>
    <w:rsid w:val="00B57CCE"/>
    <w:rsid w:val="00B77A80"/>
    <w:rsid w:val="00B85871"/>
    <w:rsid w:val="00B872D2"/>
    <w:rsid w:val="00B93310"/>
    <w:rsid w:val="00B9520A"/>
    <w:rsid w:val="00BA5DE0"/>
    <w:rsid w:val="00BB0C27"/>
    <w:rsid w:val="00BB721F"/>
    <w:rsid w:val="00BC1F18"/>
    <w:rsid w:val="00BC6318"/>
    <w:rsid w:val="00BD2E58"/>
    <w:rsid w:val="00BF6BAB"/>
    <w:rsid w:val="00C007A5"/>
    <w:rsid w:val="00C068A7"/>
    <w:rsid w:val="00C126F2"/>
    <w:rsid w:val="00C4403A"/>
    <w:rsid w:val="00C54343"/>
    <w:rsid w:val="00C6631B"/>
    <w:rsid w:val="00C66CC7"/>
    <w:rsid w:val="00C73C00"/>
    <w:rsid w:val="00C81012"/>
    <w:rsid w:val="00C82D4D"/>
    <w:rsid w:val="00C9051D"/>
    <w:rsid w:val="00CC05B8"/>
    <w:rsid w:val="00CC30E3"/>
    <w:rsid w:val="00CC332C"/>
    <w:rsid w:val="00CC57FA"/>
    <w:rsid w:val="00CE1986"/>
    <w:rsid w:val="00CE6306"/>
    <w:rsid w:val="00CE75F9"/>
    <w:rsid w:val="00CF7230"/>
    <w:rsid w:val="00D03004"/>
    <w:rsid w:val="00D033D0"/>
    <w:rsid w:val="00D11C4D"/>
    <w:rsid w:val="00D37EA5"/>
    <w:rsid w:val="00D5067A"/>
    <w:rsid w:val="00D53ED3"/>
    <w:rsid w:val="00D611B4"/>
    <w:rsid w:val="00D77C0F"/>
    <w:rsid w:val="00D81322"/>
    <w:rsid w:val="00D8775B"/>
    <w:rsid w:val="00D8784F"/>
    <w:rsid w:val="00DA08E6"/>
    <w:rsid w:val="00DA73A2"/>
    <w:rsid w:val="00DA7A4D"/>
    <w:rsid w:val="00DB5321"/>
    <w:rsid w:val="00DC79BB"/>
    <w:rsid w:val="00DD2D1B"/>
    <w:rsid w:val="00E340AE"/>
    <w:rsid w:val="00E34D58"/>
    <w:rsid w:val="00E378F4"/>
    <w:rsid w:val="00E40DF8"/>
    <w:rsid w:val="00E55A04"/>
    <w:rsid w:val="00E57C1B"/>
    <w:rsid w:val="00E73EEB"/>
    <w:rsid w:val="00E941EF"/>
    <w:rsid w:val="00EA284F"/>
    <w:rsid w:val="00EB05DA"/>
    <w:rsid w:val="00EB1C1B"/>
    <w:rsid w:val="00EB3035"/>
    <w:rsid w:val="00EB3714"/>
    <w:rsid w:val="00EC5712"/>
    <w:rsid w:val="00EC5D1B"/>
    <w:rsid w:val="00ED377F"/>
    <w:rsid w:val="00EE09B0"/>
    <w:rsid w:val="00EE5DB1"/>
    <w:rsid w:val="00EF63CE"/>
    <w:rsid w:val="00F247CA"/>
    <w:rsid w:val="00F30B74"/>
    <w:rsid w:val="00F42337"/>
    <w:rsid w:val="00F44CD6"/>
    <w:rsid w:val="00F56435"/>
    <w:rsid w:val="00F61B0D"/>
    <w:rsid w:val="00F81893"/>
    <w:rsid w:val="00F82C64"/>
    <w:rsid w:val="00FA07AA"/>
    <w:rsid w:val="00FB0A17"/>
    <w:rsid w:val="00FB426D"/>
    <w:rsid w:val="00FB6A8F"/>
    <w:rsid w:val="00FB6C13"/>
    <w:rsid w:val="00FB7591"/>
    <w:rsid w:val="00FD2CAB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71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7EA5"/>
    <w:pPr>
      <w:spacing w:before="120" w:after="120"/>
    </w:pPr>
  </w:style>
  <w:style w:type="paragraph" w:styleId="Heading1">
    <w:name w:val="heading 1"/>
    <w:basedOn w:val="Normal"/>
    <w:link w:val="Heading1Char"/>
    <w:uiPriority w:val="9"/>
    <w:qFormat/>
    <w:rsid w:val="007A05CD"/>
    <w:pPr>
      <w:keepNext/>
      <w:keepLines/>
      <w:spacing w:before="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A7"/>
    <w:pPr>
      <w:keepNext/>
      <w:keepLines/>
      <w:spacing w:before="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B57B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068A7"/>
    <w:pPr>
      <w:keepNext/>
      <w:keepLines/>
      <w:spacing w:before="160" w:after="0" w:line="240" w:lineRule="auto"/>
      <w:contextualSpacing/>
      <w:jc w:val="left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6C1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068A7"/>
    <w:rPr>
      <w:rFonts w:asciiTheme="majorHAnsi" w:eastAsiaTheme="majorEastAsia" w:hAnsiTheme="majorHAnsi" w:cstheme="majorBidi"/>
      <w:caps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A05C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57BC"/>
    <w:rPr>
      <w:rFonts w:asciiTheme="majorHAnsi" w:eastAsiaTheme="majorEastAsia" w:hAnsiTheme="majorHAnsi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68A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FB6C1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59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94F7B"/>
    <w:pPr>
      <w:numPr>
        <w:numId w:val="6"/>
      </w:numPr>
      <w:spacing w:before="0" w:after="0" w:line="240" w:lineRule="auto"/>
      <w:contextualSpacing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D033D0"/>
    <w:rPr>
      <w:color w:val="954F72" w:themeColor="followedHyperlink"/>
      <w:u w:val="single"/>
    </w:rPr>
  </w:style>
  <w:style w:type="table" w:styleId="TableWeb3">
    <w:name w:val="Table Web 3"/>
    <w:basedOn w:val="TableNormal"/>
    <w:uiPriority w:val="99"/>
    <w:rsid w:val="00C6631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DatesExp">
    <w:name w:val="Dates Exp"/>
    <w:basedOn w:val="Heading4"/>
    <w:qFormat/>
    <w:rsid w:val="00CC30E3"/>
    <w:pPr>
      <w:spacing w:before="40"/>
      <w:outlineLvl w:val="9"/>
    </w:pPr>
    <w:rPr>
      <w:caps w:val="0"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rubenaguilaralejandre/" TargetMode="External"/><Relationship Id="rId12" Type="http://schemas.openxmlformats.org/officeDocument/2006/relationships/hyperlink" Target="https://www.linkedin.com/in/rubenaguilaralejandre/" TargetMode="External"/><Relationship Id="rId13" Type="http://schemas.openxmlformats.org/officeDocument/2006/relationships/hyperlink" Target="https://github.com/rubenagdev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uben.aguilar@live.com" TargetMode="External"/><Relationship Id="rId9" Type="http://schemas.openxmlformats.org/officeDocument/2006/relationships/hyperlink" Target="mailto:ruben.aguilar@live.com" TargetMode="External"/><Relationship Id="rId10" Type="http://schemas.openxmlformats.org/officeDocument/2006/relationships/hyperlink" Target="tel://415-872-2219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guilar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1EBF55FCBA504B85C19AA80855A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3BDE2-A9ED-764E-8388-6B995C846546}"/>
      </w:docPartPr>
      <w:docPartBody>
        <w:p w:rsidR="00590A8C" w:rsidRDefault="0035363F" w:rsidP="0035363F">
          <w:pPr>
            <w:pStyle w:val="0B1EBF55FCBA504B85C19AA80855A579"/>
          </w:pPr>
          <w:r w:rsidRPr="005152F2">
            <w:t>Your Name</w:t>
          </w:r>
        </w:p>
      </w:docPartBody>
    </w:docPart>
    <w:docPart>
      <w:docPartPr>
        <w:name w:val="3B18F1F02A91E8418177C84ACBA1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5B8D-8CAE-D549-AB88-E19E3F003A70}"/>
      </w:docPartPr>
      <w:docPartBody>
        <w:p w:rsidR="00590A8C" w:rsidRDefault="0035363F" w:rsidP="0035363F">
          <w:pPr>
            <w:pStyle w:val="3B18F1F02A91E8418177C84ACBA137C7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8F"/>
    <w:rsid w:val="0023077E"/>
    <w:rsid w:val="0035363F"/>
    <w:rsid w:val="004A6AC9"/>
    <w:rsid w:val="00590A8C"/>
    <w:rsid w:val="009F296E"/>
    <w:rsid w:val="00BF055B"/>
    <w:rsid w:val="00C3778F"/>
    <w:rsid w:val="00DF0915"/>
    <w:rsid w:val="00E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3EE0D93260D84D9DEB3519B4474F35">
    <w:name w:val="D83EE0D93260D84D9DEB3519B4474F35"/>
  </w:style>
  <w:style w:type="paragraph" w:customStyle="1" w:styleId="1433A5BE2DDD7A49974EC93A1F5C902D">
    <w:name w:val="1433A5BE2DDD7A49974EC93A1F5C902D"/>
  </w:style>
  <w:style w:type="paragraph" w:customStyle="1" w:styleId="F1B5C2E3A1019549AF79873EE6574890">
    <w:name w:val="F1B5C2E3A1019549AF79873EE6574890"/>
  </w:style>
  <w:style w:type="paragraph" w:customStyle="1" w:styleId="476323F371404C44A3D9B325B6DC4DDE">
    <w:name w:val="476323F371404C44A3D9B325B6DC4DDE"/>
  </w:style>
  <w:style w:type="paragraph" w:customStyle="1" w:styleId="2637E2C19063E04BB0351E1065DD3E7C">
    <w:name w:val="2637E2C19063E04BB0351E1065DD3E7C"/>
  </w:style>
  <w:style w:type="paragraph" w:customStyle="1" w:styleId="75C0173615EED143B57EAE9703286761">
    <w:name w:val="75C0173615EED143B57EAE9703286761"/>
  </w:style>
  <w:style w:type="paragraph" w:customStyle="1" w:styleId="A774B9ACE7A4F347A0375789BDDA0AC1">
    <w:name w:val="A774B9ACE7A4F347A0375789BDDA0AC1"/>
  </w:style>
  <w:style w:type="paragraph" w:customStyle="1" w:styleId="22BFF7C38A9FBF4AAC591113FC15D3B6">
    <w:name w:val="22BFF7C38A9FBF4AAC591113FC15D3B6"/>
  </w:style>
  <w:style w:type="paragraph" w:customStyle="1" w:styleId="A737E0EC85A80A428E0CF2C50C51E08D">
    <w:name w:val="A737E0EC85A80A428E0CF2C50C51E08D"/>
  </w:style>
  <w:style w:type="paragraph" w:customStyle="1" w:styleId="91B6981B29FB3B4A9703C53B98A5E296">
    <w:name w:val="91B6981B29FB3B4A9703C53B98A5E296"/>
  </w:style>
  <w:style w:type="paragraph" w:customStyle="1" w:styleId="73089B0059E3A848AF7CAEFB5BD4130D">
    <w:name w:val="73089B0059E3A848AF7CAEFB5BD4130D"/>
  </w:style>
  <w:style w:type="paragraph" w:customStyle="1" w:styleId="0119048974DAC840B12E9B5FE40168F7">
    <w:name w:val="0119048974DAC840B12E9B5FE40168F7"/>
  </w:style>
  <w:style w:type="paragraph" w:customStyle="1" w:styleId="6F8C4F3E70D17F44BC79393B1ABD4B77">
    <w:name w:val="6F8C4F3E70D17F44BC79393B1ABD4B77"/>
  </w:style>
  <w:style w:type="paragraph" w:customStyle="1" w:styleId="5BBC2CC7814FB14FA32B6FF85EDBD2FF">
    <w:name w:val="5BBC2CC7814FB14FA32B6FF85EDBD2FF"/>
  </w:style>
  <w:style w:type="paragraph" w:customStyle="1" w:styleId="106C95C00F0E494588BE800AD03A8B6D">
    <w:name w:val="106C95C00F0E494588BE800AD03A8B6D"/>
  </w:style>
  <w:style w:type="paragraph" w:customStyle="1" w:styleId="7BC8A81F6F6C5A4CA21176CA4C9BADFF">
    <w:name w:val="7BC8A81F6F6C5A4CA21176CA4C9BADFF"/>
  </w:style>
  <w:style w:type="paragraph" w:customStyle="1" w:styleId="88F9462332462945B6FCC738D26C759D">
    <w:name w:val="88F9462332462945B6FCC738D26C759D"/>
  </w:style>
  <w:style w:type="paragraph" w:customStyle="1" w:styleId="313BA7A46D2A8F429E0CDC205C445BF7">
    <w:name w:val="313BA7A46D2A8F429E0CDC205C445BF7"/>
  </w:style>
  <w:style w:type="paragraph" w:customStyle="1" w:styleId="FFB4AA00B7A7F44DBE89DBC972D3CD18">
    <w:name w:val="FFB4AA00B7A7F44DBE89DBC972D3CD18"/>
  </w:style>
  <w:style w:type="paragraph" w:customStyle="1" w:styleId="99EF264FC90FFB47BEDFA1807F720A8D">
    <w:name w:val="99EF264FC90FFB47BEDFA1807F720A8D"/>
  </w:style>
  <w:style w:type="paragraph" w:customStyle="1" w:styleId="5E8CD97D806E5F4D955F3A3CD2D59AFC">
    <w:name w:val="5E8CD97D806E5F4D955F3A3CD2D59AFC"/>
  </w:style>
  <w:style w:type="paragraph" w:customStyle="1" w:styleId="EBD83B35F774A04EB0B5AFF9DA08F3CA">
    <w:name w:val="EBD83B35F774A04EB0B5AFF9DA08F3CA"/>
  </w:style>
  <w:style w:type="paragraph" w:customStyle="1" w:styleId="7F16A1CBACCBC947B45C1EAB440E0054">
    <w:name w:val="7F16A1CBACCBC947B45C1EAB440E0054"/>
    <w:rsid w:val="00C3778F"/>
  </w:style>
  <w:style w:type="paragraph" w:customStyle="1" w:styleId="2EB4D985D67182439BBFEC5283F8F289">
    <w:name w:val="2EB4D985D67182439BBFEC5283F8F289"/>
    <w:rsid w:val="00C3778F"/>
  </w:style>
  <w:style w:type="paragraph" w:customStyle="1" w:styleId="1953839928C54641B1914E3686B70728">
    <w:name w:val="1953839928C54641B1914E3686B70728"/>
    <w:rsid w:val="00C3778F"/>
  </w:style>
  <w:style w:type="paragraph" w:customStyle="1" w:styleId="1F68DAD61E69F24DBC9C6CA1518DB599">
    <w:name w:val="1F68DAD61E69F24DBC9C6CA1518DB599"/>
    <w:rsid w:val="00C3778F"/>
  </w:style>
  <w:style w:type="paragraph" w:customStyle="1" w:styleId="CD0E907F31023546A07807A9F463094B">
    <w:name w:val="CD0E907F31023546A07807A9F463094B"/>
    <w:rsid w:val="00C3778F"/>
  </w:style>
  <w:style w:type="paragraph" w:customStyle="1" w:styleId="F23825F6BDFB254B984A9FCB6D87E0C4">
    <w:name w:val="F23825F6BDFB254B984A9FCB6D87E0C4"/>
    <w:rsid w:val="00C3778F"/>
  </w:style>
  <w:style w:type="paragraph" w:customStyle="1" w:styleId="9EEB2283EE8E654DA6F36A886BA8EBF8">
    <w:name w:val="9EEB2283EE8E654DA6F36A886BA8EBF8"/>
    <w:rsid w:val="00C3778F"/>
  </w:style>
  <w:style w:type="paragraph" w:customStyle="1" w:styleId="2346E374248263439195686E709C231A">
    <w:name w:val="2346E374248263439195686E709C231A"/>
    <w:rsid w:val="00C3778F"/>
  </w:style>
  <w:style w:type="paragraph" w:customStyle="1" w:styleId="940E82106E3796448C415E61534A79C4">
    <w:name w:val="940E82106E3796448C415E61534A79C4"/>
    <w:rsid w:val="0035363F"/>
  </w:style>
  <w:style w:type="paragraph" w:customStyle="1" w:styleId="5041E52FDDF9E0458317F5AE5B1FF9B6">
    <w:name w:val="5041E52FDDF9E0458317F5AE5B1FF9B6"/>
    <w:rsid w:val="0035363F"/>
  </w:style>
  <w:style w:type="paragraph" w:customStyle="1" w:styleId="0B1EBF55FCBA504B85C19AA80855A579">
    <w:name w:val="0B1EBF55FCBA504B85C19AA80855A579"/>
    <w:rsid w:val="0035363F"/>
  </w:style>
  <w:style w:type="paragraph" w:customStyle="1" w:styleId="3B18F1F02A91E8418177C84ACBA137C7">
    <w:name w:val="3B18F1F02A91E8418177C84ACBA137C7"/>
    <w:rsid w:val="0035363F"/>
  </w:style>
  <w:style w:type="paragraph" w:customStyle="1" w:styleId="4E6E9B8416C0ED45A2B44ACE936FAD06">
    <w:name w:val="4E6E9B8416C0ED45A2B44ACE936FAD06"/>
    <w:rsid w:val="0035363F"/>
  </w:style>
  <w:style w:type="paragraph" w:customStyle="1" w:styleId="9D2A2CBCDF0B6942A5497A898BFF211E">
    <w:name w:val="9D2A2CBCDF0B6942A5497A898BFF211E"/>
    <w:rsid w:val="0035363F"/>
  </w:style>
  <w:style w:type="paragraph" w:customStyle="1" w:styleId="0DC1119BDABF624FA48EF82A077EE63E">
    <w:name w:val="0DC1119BDABF624FA48EF82A077EE63E"/>
    <w:rsid w:val="0035363F"/>
  </w:style>
  <w:style w:type="paragraph" w:customStyle="1" w:styleId="F0DFF07B69593F4C80B19B3424F2FD42">
    <w:name w:val="F0DFF07B69593F4C80B19B3424F2FD42"/>
    <w:rsid w:val="0035363F"/>
  </w:style>
  <w:style w:type="paragraph" w:customStyle="1" w:styleId="CF1ABD2597A994489B163C91BCC4FCB3">
    <w:name w:val="CF1ABD2597A994489B163C91BCC4FCB3"/>
    <w:rsid w:val="00590A8C"/>
  </w:style>
  <w:style w:type="paragraph" w:customStyle="1" w:styleId="B1321D00F8B811409DB7DA1F1F9E52B9">
    <w:name w:val="B1321D00F8B811409DB7DA1F1F9E52B9"/>
    <w:rsid w:val="00590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A7C7BBF-24E6-4649-98FB-02B33B71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305</TotalTime>
  <Pages>3</Pages>
  <Words>799</Words>
  <Characters>4555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aguilar alejandre</dc:creator>
  <cp:keywords/>
  <dc:description/>
  <cp:lastModifiedBy>Peter Bui</cp:lastModifiedBy>
  <cp:revision>185</cp:revision>
  <dcterms:created xsi:type="dcterms:W3CDTF">2017-12-18T22:13:00Z</dcterms:created>
  <dcterms:modified xsi:type="dcterms:W3CDTF">2018-01-23T22:32:00Z</dcterms:modified>
</cp:coreProperties>
</file>